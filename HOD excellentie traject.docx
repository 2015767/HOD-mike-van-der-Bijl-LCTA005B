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7148AD" w:rsidRPr="002F7ECF" w14:paraId="3814BA00" w14:textId="77777777" w:rsidTr="000A0707">
        <w:tc>
          <w:tcPr>
            <w:tcW w:w="10207" w:type="dxa"/>
            <w:shd w:val="clear" w:color="auto" w:fill="385623" w:themeFill="accent6" w:themeFillShade="80"/>
          </w:tcPr>
          <w:p w14:paraId="09F59CEF" w14:textId="3E551649" w:rsidR="007148AD" w:rsidRPr="000A0707" w:rsidRDefault="00B83DCE" w:rsidP="007148AD">
            <w:pPr>
              <w:rPr>
                <w:b/>
                <w:noProof/>
                <w:color w:val="FFFFFF" w:themeColor="background1"/>
                <w:sz w:val="48"/>
                <w:szCs w:val="48"/>
              </w:rPr>
            </w:pPr>
            <w:r>
              <w:rPr>
                <w:b/>
                <w:noProof/>
                <w:color w:val="FFFFFF" w:themeColor="background1"/>
                <w:sz w:val="48"/>
                <w:szCs w:val="48"/>
              </w:rPr>
              <w:t>HOD</w:t>
            </w:r>
            <w:r w:rsidR="0065565F"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 traject</w:t>
            </w:r>
          </w:p>
          <w:p w14:paraId="2E9227FC" w14:textId="6691B56F" w:rsidR="0027001C" w:rsidRPr="005809FB" w:rsidRDefault="0027001C" w:rsidP="007148AD">
            <w:pPr>
              <w:rPr>
                <w:b/>
                <w:sz w:val="48"/>
                <w:szCs w:val="48"/>
              </w:rPr>
            </w:pPr>
          </w:p>
        </w:tc>
      </w:tr>
      <w:tr w:rsidR="007148AD" w14:paraId="7F7F5699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0E306878" w14:textId="77777777" w:rsidR="007148AD" w:rsidRDefault="007148AD" w:rsidP="00DA00D1">
            <w:r>
              <w:t>Doelen</w:t>
            </w:r>
          </w:p>
          <w:p w14:paraId="72248E98" w14:textId="7CAEF51D" w:rsidR="007148AD" w:rsidRDefault="00B83DCE" w:rsidP="0027001C">
            <w:hyperlink r:id="rId9" w:history="1">
              <w:r w:rsidR="00DF69BE">
                <w:rPr>
                  <w:rStyle w:val="Hyperlink"/>
                  <w:sz w:val="18"/>
                </w:rPr>
                <w:t>Kennis en vaardigheden applicatieontwikkelaar</w:t>
              </w:r>
            </w:hyperlink>
            <w:r w:rsidR="00DF69BE">
              <w:rPr>
                <w:sz w:val="18"/>
              </w:rPr>
              <w:t xml:space="preserve"> </w:t>
            </w:r>
          </w:p>
        </w:tc>
      </w:tr>
      <w:tr w:rsidR="007148AD" w14:paraId="1559FEB3" w14:textId="77777777" w:rsidTr="0027001C">
        <w:tc>
          <w:tcPr>
            <w:tcW w:w="10207" w:type="dxa"/>
          </w:tcPr>
          <w:p w14:paraId="5E8B946F" w14:textId="7894AD63" w:rsidR="0065565F" w:rsidRPr="00D06973" w:rsidRDefault="00296326" w:rsidP="0065565F">
            <w:pPr>
              <w:pStyle w:val="Normaalweb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D06973">
              <w:rPr>
                <w:rFonts w:asciiTheme="minorHAnsi" w:hAnsiTheme="minorHAnsi"/>
                <w:sz w:val="22"/>
                <w:szCs w:val="22"/>
              </w:rPr>
              <w:t>Voorbereiden studenten op THEC traject</w:t>
            </w:r>
            <w:r w:rsidR="0065565F" w:rsidRPr="00D06973">
              <w:rPr>
                <w:rFonts w:asciiTheme="minorHAnsi" w:hAnsiTheme="minorHAnsi"/>
                <w:sz w:val="22"/>
                <w:szCs w:val="22"/>
              </w:rPr>
              <w:t xml:space="preserve">. De THEC wil een aanbod doen aan ongeveer 12 studenten. De studenten krijgen de kans op een security opleiding.  Het is </w:t>
            </w:r>
            <w:r w:rsidR="0065565F" w:rsidRPr="00D06973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het essentieel is dat de studenten oplossend vermogen hebben (een vraag kunnen vertalen naar code).</w:t>
            </w:r>
          </w:p>
          <w:p w14:paraId="532A35AD" w14:textId="31196CE2" w:rsidR="007148AD" w:rsidRDefault="0065565F" w:rsidP="0065565F">
            <w:pPr>
              <w:pStyle w:val="Normaalweb"/>
            </w:pPr>
            <w:r w:rsidRPr="00D06973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Deze lessen zijn om de studenten ook zo veel mogelijk een goede technische basis te geven. De volgende keuzes zijn gemaakt: </w:t>
            </w:r>
            <w:proofErr w:type="spellStart"/>
            <w:r w:rsidRPr="00D06973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AngularJS</w:t>
            </w:r>
            <w:proofErr w:type="spellEnd"/>
            <w:r w:rsidRPr="00D06973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, basale kennis Java en JSON</w:t>
            </w:r>
            <w:r>
              <w:t xml:space="preserve"> </w:t>
            </w:r>
          </w:p>
        </w:tc>
      </w:tr>
      <w:tr w:rsidR="007148AD" w14:paraId="213B49B5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388CCC21" w14:textId="77777777" w:rsidR="007148AD" w:rsidRDefault="007148AD" w:rsidP="00DA00D1">
            <w:r>
              <w:t>Hoort bij (kerntaak/ werkproces)</w:t>
            </w:r>
          </w:p>
          <w:p w14:paraId="0C7FE32F" w14:textId="778CDA37" w:rsidR="007148AD" w:rsidRPr="002F7ECF" w:rsidRDefault="007148AD" w:rsidP="00DA00D1">
            <w:pPr>
              <w:rPr>
                <w:sz w:val="18"/>
                <w:szCs w:val="18"/>
              </w:rPr>
            </w:pPr>
          </w:p>
        </w:tc>
      </w:tr>
      <w:tr w:rsidR="007148AD" w14:paraId="390AF62C" w14:textId="77777777" w:rsidTr="0027001C">
        <w:tc>
          <w:tcPr>
            <w:tcW w:w="10207" w:type="dxa"/>
          </w:tcPr>
          <w:p w14:paraId="7A87711A" w14:textId="2218A2A5" w:rsidR="007148AD" w:rsidRDefault="0065565F" w:rsidP="00DA00D1">
            <w:r>
              <w:t>THEC traject</w:t>
            </w:r>
          </w:p>
        </w:tc>
      </w:tr>
      <w:tr w:rsidR="007148AD" w14:paraId="3F57364E" w14:textId="77777777" w:rsidTr="0027001C">
        <w:trPr>
          <w:trHeight w:val="396"/>
        </w:trPr>
        <w:tc>
          <w:tcPr>
            <w:tcW w:w="10207" w:type="dxa"/>
            <w:shd w:val="clear" w:color="auto" w:fill="C5E0B3" w:themeFill="accent6" w:themeFillTint="66"/>
          </w:tcPr>
          <w:p w14:paraId="7492B60C" w14:textId="77777777" w:rsidR="007148AD" w:rsidRDefault="0027001C" w:rsidP="00DA00D1">
            <w:r>
              <w:t>Benodigdheden</w:t>
            </w:r>
          </w:p>
          <w:p w14:paraId="3B5ECFD0" w14:textId="76AEAD3E" w:rsidR="007148AD" w:rsidRDefault="007148AD" w:rsidP="0027001C"/>
        </w:tc>
      </w:tr>
      <w:tr w:rsidR="007148AD" w14:paraId="7E194BCE" w14:textId="77777777" w:rsidTr="0027001C">
        <w:tc>
          <w:tcPr>
            <w:tcW w:w="10207" w:type="dxa"/>
          </w:tcPr>
          <w:p w14:paraId="0FCB1CB7" w14:textId="3772F630" w:rsidR="007148AD" w:rsidRDefault="00296326" w:rsidP="00DA00D1">
            <w:r>
              <w:t xml:space="preserve">- </w:t>
            </w:r>
            <w:r w:rsidR="0065565F">
              <w:t>Enthousiasme, intelligentie en oplossend vermogen</w:t>
            </w:r>
          </w:p>
        </w:tc>
      </w:tr>
      <w:tr w:rsidR="007148AD" w14:paraId="20597EFB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2B7E07F0" w14:textId="77777777" w:rsidR="007148AD" w:rsidRDefault="007148AD" w:rsidP="00DA00D1">
            <w:r>
              <w:t>Wijze van beoordelen</w:t>
            </w:r>
          </w:p>
          <w:p w14:paraId="1D033D75" w14:textId="26391950" w:rsidR="007148AD" w:rsidRDefault="007148AD" w:rsidP="00DA00D1"/>
        </w:tc>
      </w:tr>
      <w:tr w:rsidR="007148AD" w14:paraId="7348AD01" w14:textId="77777777" w:rsidTr="0027001C">
        <w:tc>
          <w:tcPr>
            <w:tcW w:w="10207" w:type="dxa"/>
          </w:tcPr>
          <w:p w14:paraId="246935FB" w14:textId="6423A076" w:rsidR="007148AD" w:rsidRDefault="00296326" w:rsidP="00DA00D1">
            <w:r>
              <w:t>Assessment door THEC organisatie</w:t>
            </w:r>
          </w:p>
        </w:tc>
      </w:tr>
      <w:tr w:rsidR="007148AD" w14:paraId="768055C7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462202DD" w14:textId="77777777" w:rsidR="007148AD" w:rsidRDefault="0027001C" w:rsidP="00DA00D1">
            <w:r>
              <w:t>Huiswerk</w:t>
            </w:r>
          </w:p>
          <w:p w14:paraId="21D4A9BC" w14:textId="45CFB84B" w:rsidR="007148AD" w:rsidRDefault="007148AD" w:rsidP="00DA00D1"/>
        </w:tc>
      </w:tr>
      <w:tr w:rsidR="007148AD" w14:paraId="097A9F98" w14:textId="77777777" w:rsidTr="0027001C">
        <w:tc>
          <w:tcPr>
            <w:tcW w:w="10207" w:type="dxa"/>
          </w:tcPr>
          <w:p w14:paraId="3467B43F" w14:textId="4CDDDE87" w:rsidR="007148AD" w:rsidRDefault="00296326" w:rsidP="00DA00D1">
            <w:r>
              <w:t xml:space="preserve">2/3 uur per week </w:t>
            </w:r>
          </w:p>
        </w:tc>
      </w:tr>
    </w:tbl>
    <w:p w14:paraId="4049415E" w14:textId="77777777" w:rsidR="00F878BE" w:rsidRDefault="00F878BE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27001C" w:rsidRPr="0027001C" w14:paraId="7F2AAC45" w14:textId="77777777" w:rsidTr="000A0707">
        <w:tc>
          <w:tcPr>
            <w:tcW w:w="10207" w:type="dxa"/>
            <w:shd w:val="clear" w:color="auto" w:fill="3E5F27"/>
          </w:tcPr>
          <w:p w14:paraId="555D80FF" w14:textId="6105E5D9" w:rsidR="0027001C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1</w:t>
            </w:r>
          </w:p>
        </w:tc>
      </w:tr>
      <w:tr w:rsidR="0027001C" w14:paraId="17FB842D" w14:textId="77777777" w:rsidTr="000A0707">
        <w:tc>
          <w:tcPr>
            <w:tcW w:w="10207" w:type="dxa"/>
            <w:shd w:val="clear" w:color="auto" w:fill="C5E0B3" w:themeFill="accent6" w:themeFillTint="66"/>
          </w:tcPr>
          <w:p w14:paraId="231FDA04" w14:textId="77777777" w:rsidR="0027001C" w:rsidRDefault="0027001C" w:rsidP="00DA00D1">
            <w:r>
              <w:t>Inleiding</w:t>
            </w:r>
          </w:p>
        </w:tc>
      </w:tr>
      <w:tr w:rsidR="0027001C" w14:paraId="42218ADE" w14:textId="77777777" w:rsidTr="00DA00D1">
        <w:tc>
          <w:tcPr>
            <w:tcW w:w="10207" w:type="dxa"/>
          </w:tcPr>
          <w:p w14:paraId="270A7915" w14:textId="77777777" w:rsidR="0027001C" w:rsidRDefault="00601975" w:rsidP="00DA00D1">
            <w:r>
              <w:t>Voorbereiding:</w:t>
            </w:r>
          </w:p>
          <w:p w14:paraId="57D3E016" w14:textId="77777777" w:rsidR="00601975" w:rsidRDefault="00601975" w:rsidP="00601975">
            <w:pPr>
              <w:pStyle w:val="Lijstalinea"/>
              <w:numPr>
                <w:ilvl w:val="0"/>
                <w:numId w:val="3"/>
              </w:numPr>
            </w:pPr>
            <w:r>
              <w:t xml:space="preserve">installeren GIT </w:t>
            </w:r>
            <w:proofErr w:type="spellStart"/>
            <w:r>
              <w:t>client</w:t>
            </w:r>
            <w:proofErr w:type="spellEnd"/>
          </w:p>
          <w:p w14:paraId="76489470" w14:textId="77777777" w:rsidR="00601975" w:rsidRDefault="00601975" w:rsidP="00601975">
            <w:pPr>
              <w:pStyle w:val="Lijstalinea"/>
              <w:numPr>
                <w:ilvl w:val="0"/>
                <w:numId w:val="3"/>
              </w:numPr>
            </w:pPr>
            <w:r>
              <w:t xml:space="preserve">Installeren </w:t>
            </w:r>
            <w:proofErr w:type="spellStart"/>
            <w:r>
              <w:t>Netbeans</w:t>
            </w:r>
            <w:proofErr w:type="spellEnd"/>
          </w:p>
          <w:p w14:paraId="76EB2D2A" w14:textId="387E3B14" w:rsidR="00DA00D1" w:rsidRDefault="00DA00D1" w:rsidP="00601975">
            <w:pPr>
              <w:pStyle w:val="Lijstalinea"/>
              <w:numPr>
                <w:ilvl w:val="0"/>
                <w:numId w:val="3"/>
              </w:numPr>
            </w:pPr>
            <w:r>
              <w:t xml:space="preserve">Herhalen </w:t>
            </w:r>
            <w:proofErr w:type="spellStart"/>
            <w:r>
              <w:t>java</w:t>
            </w:r>
            <w:proofErr w:type="spellEnd"/>
            <w:r>
              <w:t xml:space="preserve">: </w:t>
            </w:r>
            <w:proofErr w:type="spellStart"/>
            <w:r>
              <w:t>oa</w:t>
            </w:r>
            <w:proofErr w:type="spellEnd"/>
            <w:r>
              <w:t xml:space="preserve"> datatypes</w:t>
            </w:r>
            <w:r w:rsidR="00D06973">
              <w:t xml:space="preserve">, </w:t>
            </w:r>
            <w:proofErr w:type="spellStart"/>
            <w:r w:rsidR="00D06973">
              <w:t>arithmtic</w:t>
            </w:r>
            <w:proofErr w:type="spellEnd"/>
            <w:r w:rsidR="00D06973">
              <w:t xml:space="preserve"> operators en </w:t>
            </w:r>
            <w:proofErr w:type="spellStart"/>
            <w:r w:rsidR="00D06973">
              <w:t>logical</w:t>
            </w:r>
            <w:proofErr w:type="spellEnd"/>
            <w:r w:rsidR="00D06973">
              <w:t xml:space="preserve"> operators</w:t>
            </w:r>
          </w:p>
          <w:p w14:paraId="597394D5" w14:textId="77777777" w:rsidR="00601975" w:rsidRDefault="00601975" w:rsidP="00DA00D1"/>
        </w:tc>
      </w:tr>
      <w:tr w:rsidR="0027001C" w14:paraId="774CBB6F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1BD9382C" w14:textId="77777777" w:rsidR="0027001C" w:rsidRPr="002F7ECF" w:rsidRDefault="0027001C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27001C" w14:paraId="30BD5FB0" w14:textId="77777777" w:rsidTr="00DA00D1">
        <w:tc>
          <w:tcPr>
            <w:tcW w:w="10207" w:type="dxa"/>
          </w:tcPr>
          <w:p w14:paraId="6B005EAE" w14:textId="083D17ED" w:rsidR="00B11C21" w:rsidRDefault="00B11C21" w:rsidP="00601975">
            <w:pPr>
              <w:pStyle w:val="Lijstalinea"/>
              <w:numPr>
                <w:ilvl w:val="0"/>
                <w:numId w:val="3"/>
              </w:numPr>
            </w:pPr>
            <w:r>
              <w:t xml:space="preserve">Herhalen </w:t>
            </w:r>
            <w:proofErr w:type="spellStart"/>
            <w:r>
              <w:t>inheritance</w:t>
            </w:r>
            <w:proofErr w:type="spellEnd"/>
            <w:r w:rsidR="00D85500">
              <w:t xml:space="preserve">, </w:t>
            </w:r>
            <w:proofErr w:type="spellStart"/>
            <w:r w:rsidR="00D85500">
              <w:t>methods</w:t>
            </w:r>
            <w:proofErr w:type="spellEnd"/>
            <w:r w:rsidR="00D85500">
              <w:t>, classes/</w:t>
            </w:r>
            <w:proofErr w:type="spellStart"/>
            <w:r w:rsidR="00D85500">
              <w:t>objects</w:t>
            </w:r>
            <w:proofErr w:type="spellEnd"/>
          </w:p>
          <w:p w14:paraId="5EA399CA" w14:textId="196779A7" w:rsidR="00D85500" w:rsidRDefault="00D85500" w:rsidP="00601975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classes</w:t>
            </w:r>
          </w:p>
          <w:p w14:paraId="55BF8E27" w14:textId="3D42262A" w:rsidR="00601975" w:rsidRDefault="00601975" w:rsidP="00601975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ListArray</w:t>
            </w:r>
            <w:proofErr w:type="spellEnd"/>
            <w:r>
              <w:t xml:space="preserve">, </w:t>
            </w:r>
          </w:p>
        </w:tc>
      </w:tr>
      <w:tr w:rsidR="0027001C" w14:paraId="3B0445E5" w14:textId="77777777" w:rsidTr="0027001C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C0C9D87" w14:textId="77777777" w:rsidR="0027001C" w:rsidRDefault="0027001C" w:rsidP="00DA00D1">
            <w:r>
              <w:t>Werkvormen</w:t>
            </w:r>
          </w:p>
        </w:tc>
      </w:tr>
      <w:tr w:rsidR="0027001C" w14:paraId="72A19ECD" w14:textId="77777777" w:rsidTr="00DA00D1">
        <w:tc>
          <w:tcPr>
            <w:tcW w:w="10207" w:type="dxa"/>
          </w:tcPr>
          <w:p w14:paraId="2DFA33CA" w14:textId="5DAD3BE4" w:rsidR="0027001C" w:rsidRDefault="00634C26" w:rsidP="00DA00D1">
            <w:r>
              <w:t>- uitleg en maken opdrachten van website</w:t>
            </w:r>
            <w:r w:rsidR="00D06973">
              <w:t xml:space="preserve"> (zie materialen)</w:t>
            </w:r>
          </w:p>
        </w:tc>
      </w:tr>
      <w:tr w:rsidR="0027001C" w14:paraId="2AC43187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3D56172F" w14:textId="77777777" w:rsidR="0027001C" w:rsidRDefault="0027001C" w:rsidP="00DA00D1">
            <w:r>
              <w:t>Materialen</w:t>
            </w:r>
          </w:p>
        </w:tc>
      </w:tr>
      <w:tr w:rsidR="0027001C" w14:paraId="59E11298" w14:textId="77777777" w:rsidTr="00DA00D1">
        <w:tc>
          <w:tcPr>
            <w:tcW w:w="10207" w:type="dxa"/>
          </w:tcPr>
          <w:p w14:paraId="3BD1C64C" w14:textId="77B404C4" w:rsidR="0027001C" w:rsidRDefault="00B11C21" w:rsidP="00B11C21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inheritance</w:t>
            </w:r>
            <w:proofErr w:type="spellEnd"/>
            <w:r>
              <w:t xml:space="preserve"> :  </w:t>
            </w:r>
            <w:hyperlink r:id="rId10" w:history="1">
              <w:r w:rsidRPr="00B01B4A">
                <w:rPr>
                  <w:rStyle w:val="Hyperlink"/>
                </w:rPr>
                <w:t>http://www.sarmaroof.com/java-inheritance/</w:t>
              </w:r>
            </w:hyperlink>
          </w:p>
          <w:p w14:paraId="1D6F9AD9" w14:textId="4DD3E417" w:rsidR="00B11C21" w:rsidRDefault="00B11C21" w:rsidP="00B11C21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methods</w:t>
            </w:r>
            <w:proofErr w:type="spellEnd"/>
            <w:r>
              <w:t xml:space="preserve">:  </w:t>
            </w:r>
            <w:hyperlink r:id="rId11" w:history="1">
              <w:r w:rsidRPr="00B01B4A">
                <w:rPr>
                  <w:rStyle w:val="Hyperlink"/>
                </w:rPr>
                <w:t>http://www.sarmaroof.com/java-methods/</w:t>
              </w:r>
            </w:hyperlink>
          </w:p>
          <w:p w14:paraId="5FCB58AF" w14:textId="488037CF" w:rsidR="00B11C21" w:rsidRDefault="00B11C21" w:rsidP="00B11C21">
            <w:pPr>
              <w:pStyle w:val="Lijstalinea"/>
              <w:numPr>
                <w:ilvl w:val="0"/>
                <w:numId w:val="3"/>
              </w:numPr>
            </w:pPr>
            <w:r>
              <w:t xml:space="preserve">classes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:   </w:t>
            </w:r>
            <w:hyperlink r:id="rId12" w:history="1">
              <w:r w:rsidRPr="00B01B4A">
                <w:rPr>
                  <w:rStyle w:val="Hyperlink"/>
                </w:rPr>
                <w:t>http://www.sarmaroof.com/java-classes-and-objects/</w:t>
              </w:r>
            </w:hyperlink>
          </w:p>
          <w:p w14:paraId="22607C35" w14:textId="1A123D49" w:rsidR="00B11C21" w:rsidRDefault="00FE3E09" w:rsidP="00B11C21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classes:  </w:t>
            </w:r>
            <w:hyperlink r:id="rId13" w:history="1">
              <w:r w:rsidRPr="00B01B4A">
                <w:rPr>
                  <w:rStyle w:val="Hyperlink"/>
                </w:rPr>
                <w:t>http://www.sarmaroof.com/java-nested-classes/</w:t>
              </w:r>
            </w:hyperlink>
          </w:p>
          <w:p w14:paraId="1FBD9622" w14:textId="76CCF74E" w:rsidR="00FE3E09" w:rsidRDefault="00FE3E09" w:rsidP="00B11C21">
            <w:pPr>
              <w:pStyle w:val="Lijstalinea"/>
              <w:numPr>
                <w:ilvl w:val="0"/>
                <w:numId w:val="3"/>
              </w:numPr>
            </w:pPr>
            <w:r>
              <w:t xml:space="preserve">Java Arrays:  </w:t>
            </w:r>
            <w:hyperlink r:id="rId14" w:history="1">
              <w:r w:rsidRPr="00B01B4A">
                <w:rPr>
                  <w:rStyle w:val="Hyperlink"/>
                </w:rPr>
                <w:t>http://www.sarmaroof.com/java-nested-classes/</w:t>
              </w:r>
            </w:hyperlink>
          </w:p>
          <w:p w14:paraId="43ACDE83" w14:textId="4A736DA0" w:rsidR="00FE3E09" w:rsidRDefault="00FE3E09" w:rsidP="00D85500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27001C" w14:paraId="69E21BE3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2A93243E" w14:textId="77777777" w:rsidR="0027001C" w:rsidRDefault="0027001C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27001C" w14:paraId="29ED4871" w14:textId="77777777" w:rsidTr="00DA00D1">
        <w:tc>
          <w:tcPr>
            <w:tcW w:w="10207" w:type="dxa"/>
          </w:tcPr>
          <w:p w14:paraId="288A5B37" w14:textId="723E15E4" w:rsidR="0027001C" w:rsidRDefault="00B47C52" w:rsidP="00B47C52">
            <w:pPr>
              <w:pStyle w:val="Lijstalinea"/>
              <w:numPr>
                <w:ilvl w:val="0"/>
                <w:numId w:val="3"/>
              </w:numPr>
            </w:pPr>
            <w:r>
              <w:t>zie materialen</w:t>
            </w:r>
          </w:p>
          <w:p w14:paraId="4838FACA" w14:textId="29A0812A" w:rsidR="00B47C52" w:rsidRDefault="00B83DCE" w:rsidP="00B47C52">
            <w:pPr>
              <w:pStyle w:val="Lijstalinea"/>
              <w:numPr>
                <w:ilvl w:val="0"/>
                <w:numId w:val="3"/>
              </w:numPr>
            </w:pPr>
            <w:hyperlink r:id="rId15" w:history="1">
              <w:r w:rsidR="00B47C52" w:rsidRPr="00B01B4A">
                <w:rPr>
                  <w:rStyle w:val="Hyperlink"/>
                </w:rPr>
                <w:t>http://www.sarmaroof.com/test-your-java-skill-beginner/</w:t>
              </w:r>
            </w:hyperlink>
          </w:p>
          <w:p w14:paraId="2254CA9A" w14:textId="266C1399" w:rsidR="00B47C52" w:rsidRDefault="00B83DCE" w:rsidP="00B47C52">
            <w:pPr>
              <w:pStyle w:val="Lijstalinea"/>
              <w:numPr>
                <w:ilvl w:val="0"/>
                <w:numId w:val="3"/>
              </w:numPr>
            </w:pPr>
            <w:hyperlink r:id="rId16" w:history="1">
              <w:r w:rsidR="00B47C52" w:rsidRPr="00B01B4A">
                <w:rPr>
                  <w:rStyle w:val="Hyperlink"/>
                </w:rPr>
                <w:t>http://www.sarmaroof.com/test-your-java-skill-intermediate/</w:t>
              </w:r>
            </w:hyperlink>
          </w:p>
        </w:tc>
      </w:tr>
      <w:tr w:rsidR="0027001C" w14:paraId="32120D68" w14:textId="77777777" w:rsidTr="0027001C">
        <w:tc>
          <w:tcPr>
            <w:tcW w:w="10207" w:type="dxa"/>
            <w:shd w:val="clear" w:color="auto" w:fill="C5E0B3" w:themeFill="accent6" w:themeFillTint="66"/>
          </w:tcPr>
          <w:p w14:paraId="0F00F05E" w14:textId="77777777" w:rsidR="0027001C" w:rsidRDefault="0027001C" w:rsidP="00DA00D1">
            <w:r>
              <w:lastRenderedPageBreak/>
              <w:t>Huiswerk</w:t>
            </w:r>
          </w:p>
        </w:tc>
      </w:tr>
      <w:tr w:rsidR="0027001C" w14:paraId="0239DEA3" w14:textId="77777777" w:rsidTr="00DA00D1">
        <w:tc>
          <w:tcPr>
            <w:tcW w:w="10207" w:type="dxa"/>
          </w:tcPr>
          <w:p w14:paraId="79991EA7" w14:textId="43A4564C" w:rsidR="0027001C" w:rsidRDefault="00B47C52" w:rsidP="00DA00D1">
            <w:pPr>
              <w:pStyle w:val="Lijstalinea"/>
              <w:numPr>
                <w:ilvl w:val="0"/>
                <w:numId w:val="3"/>
              </w:numPr>
            </w:pPr>
            <w:r>
              <w:t>herhalen onderwerpen week 1</w:t>
            </w:r>
          </w:p>
        </w:tc>
      </w:tr>
      <w:tr w:rsidR="000A0707" w:rsidRPr="000A0707" w14:paraId="1651739D" w14:textId="77777777" w:rsidTr="00DA00D1">
        <w:tc>
          <w:tcPr>
            <w:tcW w:w="10207" w:type="dxa"/>
            <w:shd w:val="clear" w:color="auto" w:fill="3E5F27"/>
          </w:tcPr>
          <w:p w14:paraId="011ED156" w14:textId="25542377" w:rsidR="000A0707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2</w:t>
            </w:r>
          </w:p>
        </w:tc>
      </w:tr>
      <w:tr w:rsidR="000A0707" w14:paraId="4EAB20A8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DCD0E51" w14:textId="77777777" w:rsidR="000A0707" w:rsidRDefault="000A0707" w:rsidP="00DA00D1">
            <w:r>
              <w:t>Inleiding</w:t>
            </w:r>
          </w:p>
        </w:tc>
      </w:tr>
      <w:tr w:rsidR="000A0707" w14:paraId="1AC70931" w14:textId="77777777" w:rsidTr="00DA00D1">
        <w:tc>
          <w:tcPr>
            <w:tcW w:w="10207" w:type="dxa"/>
          </w:tcPr>
          <w:p w14:paraId="1610BA48" w14:textId="1B38A25C" w:rsidR="000A0707" w:rsidRDefault="00D06973" w:rsidP="00DA00D1">
            <w:r>
              <w:t>Verdere verdieping van Java</w:t>
            </w:r>
          </w:p>
        </w:tc>
      </w:tr>
      <w:tr w:rsidR="000A0707" w14:paraId="1AE0DA7A" w14:textId="77777777" w:rsidTr="00DA00D1">
        <w:trPr>
          <w:trHeight w:val="324"/>
        </w:trPr>
        <w:tc>
          <w:tcPr>
            <w:tcW w:w="10207" w:type="dxa"/>
            <w:shd w:val="clear" w:color="auto" w:fill="C5E0B3" w:themeFill="accent6" w:themeFillTint="66"/>
          </w:tcPr>
          <w:p w14:paraId="60B856A5" w14:textId="77777777" w:rsidR="000A0707" w:rsidRPr="002F7ECF" w:rsidRDefault="000A0707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F59E639" w14:textId="77777777" w:rsidTr="00DA00D1">
        <w:tc>
          <w:tcPr>
            <w:tcW w:w="10207" w:type="dxa"/>
          </w:tcPr>
          <w:p w14:paraId="3F2A2854" w14:textId="3DFC8C99" w:rsidR="000A0707" w:rsidRDefault="00153D81" w:rsidP="00DA00D1">
            <w:r>
              <w:t xml:space="preserve">Java </w:t>
            </w:r>
            <w:proofErr w:type="spellStart"/>
            <w:r>
              <w:t>methods</w:t>
            </w:r>
            <w:proofErr w:type="spellEnd"/>
            <w:r>
              <w:t xml:space="preserve">, </w:t>
            </w:r>
            <w:proofErr w:type="spellStart"/>
            <w:r>
              <w:t>constructors</w:t>
            </w:r>
            <w:proofErr w:type="spellEnd"/>
            <w:r>
              <w:t>, iteration, casting</w:t>
            </w:r>
          </w:p>
        </w:tc>
      </w:tr>
      <w:tr w:rsidR="000A0707" w14:paraId="6428A1C8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6E1EC07" w14:textId="77777777" w:rsidR="000A0707" w:rsidRDefault="000A0707" w:rsidP="00DA00D1">
            <w:r>
              <w:t>Werkvormen</w:t>
            </w:r>
          </w:p>
        </w:tc>
      </w:tr>
      <w:tr w:rsidR="000A0707" w14:paraId="188916B2" w14:textId="77777777" w:rsidTr="00DA00D1">
        <w:tc>
          <w:tcPr>
            <w:tcW w:w="10207" w:type="dxa"/>
          </w:tcPr>
          <w:p w14:paraId="05D35C50" w14:textId="2831DCC7" w:rsidR="000A0707" w:rsidRDefault="00634C26" w:rsidP="00DA00D1">
            <w:r>
              <w:t>- uitleg en maken opdrachten van websites</w:t>
            </w:r>
          </w:p>
        </w:tc>
      </w:tr>
      <w:tr w:rsidR="000A0707" w14:paraId="370F93C1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E3875E4" w14:textId="77777777" w:rsidR="000A0707" w:rsidRDefault="000A0707" w:rsidP="00DA00D1">
            <w:r>
              <w:t>Materialen</w:t>
            </w:r>
          </w:p>
        </w:tc>
      </w:tr>
      <w:tr w:rsidR="000A0707" w14:paraId="13FE8295" w14:textId="77777777" w:rsidTr="00DA00D1">
        <w:tc>
          <w:tcPr>
            <w:tcW w:w="10207" w:type="dxa"/>
          </w:tcPr>
          <w:p w14:paraId="49980F1A" w14:textId="77777777" w:rsidR="00D85500" w:rsidRDefault="00D85500" w:rsidP="00D85500">
            <w:pPr>
              <w:pStyle w:val="Lijstalinea"/>
              <w:numPr>
                <w:ilvl w:val="0"/>
                <w:numId w:val="3"/>
              </w:numPr>
            </w:pPr>
            <w:r>
              <w:t xml:space="preserve">Java </w:t>
            </w:r>
            <w:proofErr w:type="spellStart"/>
            <w:r>
              <w:t>Methods</w:t>
            </w:r>
            <w:proofErr w:type="spellEnd"/>
            <w:r>
              <w:t xml:space="preserve">:  </w:t>
            </w:r>
            <w:hyperlink r:id="rId17" w:history="1">
              <w:r w:rsidRPr="00B01B4A">
                <w:rPr>
                  <w:rStyle w:val="Hyperlink"/>
                </w:rPr>
                <w:t>http://www.sarmaroof.com/java-methods/</w:t>
              </w:r>
            </w:hyperlink>
          </w:p>
          <w:p w14:paraId="69883C2C" w14:textId="77777777" w:rsidR="00D85500" w:rsidRDefault="00D85500" w:rsidP="00D85500">
            <w:pPr>
              <w:pStyle w:val="Lijstalinea"/>
              <w:numPr>
                <w:ilvl w:val="0"/>
                <w:numId w:val="3"/>
              </w:numPr>
            </w:pPr>
            <w:r>
              <w:t xml:space="preserve">Java </w:t>
            </w:r>
            <w:proofErr w:type="spellStart"/>
            <w:r>
              <w:t>Constructors</w:t>
            </w:r>
            <w:proofErr w:type="spellEnd"/>
            <w:r>
              <w:t xml:space="preserve">:  </w:t>
            </w:r>
            <w:hyperlink r:id="rId18" w:history="1">
              <w:r w:rsidRPr="00B01B4A">
                <w:rPr>
                  <w:rStyle w:val="Hyperlink"/>
                </w:rPr>
                <w:t>http://www.sarmaroof.com/java-methods/</w:t>
              </w:r>
            </w:hyperlink>
          </w:p>
          <w:p w14:paraId="2A795B1F" w14:textId="77777777" w:rsidR="00D85500" w:rsidRDefault="00D85500" w:rsidP="00D85500">
            <w:pPr>
              <w:pStyle w:val="Lijstalinea"/>
              <w:numPr>
                <w:ilvl w:val="0"/>
                <w:numId w:val="3"/>
              </w:numPr>
            </w:pPr>
            <w:r>
              <w:t xml:space="preserve">Java iteration/loop statements:  </w:t>
            </w:r>
            <w:hyperlink r:id="rId19" w:history="1">
              <w:r w:rsidRPr="00B01B4A">
                <w:rPr>
                  <w:rStyle w:val="Hyperlink"/>
                </w:rPr>
                <w:t>http://www.sarmaroof.com/java-iteration-loop-statements/</w:t>
              </w:r>
            </w:hyperlink>
          </w:p>
          <w:p w14:paraId="0CA986C3" w14:textId="77777777" w:rsidR="00D85500" w:rsidRDefault="00D85500" w:rsidP="00D85500">
            <w:pPr>
              <w:pStyle w:val="Lijstalinea"/>
              <w:numPr>
                <w:ilvl w:val="0"/>
                <w:numId w:val="3"/>
              </w:numPr>
            </w:pPr>
            <w:r>
              <w:t xml:space="preserve">Object Casting:  </w:t>
            </w:r>
            <w:hyperlink r:id="rId20" w:history="1">
              <w:r w:rsidRPr="00B01B4A">
                <w:rPr>
                  <w:rStyle w:val="Hyperlink"/>
                </w:rPr>
                <w:t>http://www.sarmaroof.com/java-object-casting/</w:t>
              </w:r>
            </w:hyperlink>
          </w:p>
          <w:p w14:paraId="6BA42A7A" w14:textId="178C1718" w:rsidR="000A0707" w:rsidRDefault="000A0707" w:rsidP="00DA00D1"/>
        </w:tc>
      </w:tr>
      <w:tr w:rsidR="000A0707" w14:paraId="43C9458C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25E45623" w14:textId="77777777" w:rsidR="000A0707" w:rsidRDefault="000A0707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0A0707" w14:paraId="4552732F" w14:textId="77777777" w:rsidTr="00DA00D1">
        <w:tc>
          <w:tcPr>
            <w:tcW w:w="10207" w:type="dxa"/>
          </w:tcPr>
          <w:p w14:paraId="02F4DAFF" w14:textId="05F88A23" w:rsidR="000A0707" w:rsidRDefault="00B83DCE" w:rsidP="00DA00D1">
            <w:hyperlink r:id="rId21" w:history="1"/>
          </w:p>
          <w:p w14:paraId="1B7DD49E" w14:textId="4423C266" w:rsidR="00A91F09" w:rsidRDefault="00B83DCE" w:rsidP="00A91F09">
            <w:pPr>
              <w:pStyle w:val="Lijstalinea"/>
              <w:numPr>
                <w:ilvl w:val="0"/>
                <w:numId w:val="3"/>
              </w:numPr>
            </w:pPr>
            <w:hyperlink r:id="rId22" w:history="1">
              <w:r w:rsidR="00A91F09" w:rsidRPr="00B01B4A">
                <w:rPr>
                  <w:rStyle w:val="Hyperlink"/>
                </w:rPr>
                <w:t>http://www.sarmaroof.com/test-your-java-skill-advanced/</w:t>
              </w:r>
            </w:hyperlink>
          </w:p>
        </w:tc>
      </w:tr>
      <w:tr w:rsidR="000A0707" w14:paraId="01A821DF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719BE59" w14:textId="77777777" w:rsidR="000A0707" w:rsidRDefault="000A0707" w:rsidP="00DA00D1">
            <w:r>
              <w:t>Huiswerk</w:t>
            </w:r>
          </w:p>
        </w:tc>
      </w:tr>
      <w:tr w:rsidR="000A0707" w14:paraId="21697BCF" w14:textId="77777777" w:rsidTr="00DA00D1">
        <w:tc>
          <w:tcPr>
            <w:tcW w:w="10207" w:type="dxa"/>
          </w:tcPr>
          <w:p w14:paraId="42A63079" w14:textId="77777777" w:rsidR="00FE3E09" w:rsidRDefault="00FE3E09" w:rsidP="00FE3E09">
            <w:pPr>
              <w:pStyle w:val="Lijstalinea"/>
              <w:numPr>
                <w:ilvl w:val="0"/>
                <w:numId w:val="3"/>
              </w:numPr>
            </w:pPr>
            <w:r>
              <w:t>installeren XAMP</w:t>
            </w:r>
          </w:p>
          <w:p w14:paraId="4CA826A3" w14:textId="77777777" w:rsidR="00FE3E09" w:rsidRDefault="00FE3E09" w:rsidP="00FE3E09">
            <w:pPr>
              <w:pStyle w:val="Lijstalinea"/>
              <w:numPr>
                <w:ilvl w:val="0"/>
                <w:numId w:val="3"/>
              </w:numPr>
            </w:pPr>
            <w:r>
              <w:t xml:space="preserve">installeren </w:t>
            </w:r>
            <w:proofErr w:type="spellStart"/>
            <w:r>
              <w:t>Glassfish</w:t>
            </w:r>
            <w:proofErr w:type="spellEnd"/>
          </w:p>
          <w:p w14:paraId="0143CF04" w14:textId="69DF2A2E" w:rsidR="000A0707" w:rsidRDefault="00FE3E09" w:rsidP="00FE3E09">
            <w:pPr>
              <w:pStyle w:val="Lijstalinea"/>
              <w:numPr>
                <w:ilvl w:val="0"/>
                <w:numId w:val="3"/>
              </w:numPr>
            </w:pPr>
            <w:r>
              <w:t xml:space="preserve">JSP </w:t>
            </w:r>
            <w:proofErr w:type="spellStart"/>
            <w:r>
              <w:t>Hello</w:t>
            </w:r>
            <w:proofErr w:type="spellEnd"/>
            <w:r>
              <w:t xml:space="preserve"> World programma</w:t>
            </w:r>
          </w:p>
        </w:tc>
      </w:tr>
      <w:tr w:rsidR="000A0707" w:rsidRPr="000A0707" w14:paraId="5C8E0041" w14:textId="77777777" w:rsidTr="00DA00D1">
        <w:tc>
          <w:tcPr>
            <w:tcW w:w="10207" w:type="dxa"/>
            <w:shd w:val="clear" w:color="auto" w:fill="3E5F27"/>
          </w:tcPr>
          <w:p w14:paraId="66BF863F" w14:textId="4E7743C5" w:rsidR="000A0707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3</w:t>
            </w:r>
          </w:p>
        </w:tc>
      </w:tr>
      <w:tr w:rsidR="000A0707" w14:paraId="51574AFD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EACAC35" w14:textId="77777777" w:rsidR="000A0707" w:rsidRDefault="000A0707" w:rsidP="00DA00D1">
            <w:r>
              <w:t>Inleiding</w:t>
            </w:r>
          </w:p>
        </w:tc>
      </w:tr>
      <w:tr w:rsidR="000A0707" w14:paraId="0C0D9909" w14:textId="77777777" w:rsidTr="00DA00D1">
        <w:tc>
          <w:tcPr>
            <w:tcW w:w="10207" w:type="dxa"/>
          </w:tcPr>
          <w:p w14:paraId="1CE4AEAB" w14:textId="66B96BBA" w:rsidR="000A0707" w:rsidRDefault="00D06973" w:rsidP="00DA00D1">
            <w:r>
              <w:t xml:space="preserve">De applicaties die gemaakt moeten worden in het traject gaan verder dan basis Java. Vaak zijn het server-side applicaties. Kennis van applicatieservers is nodig. </w:t>
            </w:r>
          </w:p>
        </w:tc>
      </w:tr>
      <w:tr w:rsidR="000A0707" w14:paraId="2DDBC07B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0B4A99E" w14:textId="77777777" w:rsidR="000A0707" w:rsidRPr="002F7ECF" w:rsidRDefault="000A0707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16CB8D20" w14:textId="77777777" w:rsidTr="00DA00D1">
        <w:tc>
          <w:tcPr>
            <w:tcW w:w="10207" w:type="dxa"/>
          </w:tcPr>
          <w:p w14:paraId="6273FD5C" w14:textId="52826E95" w:rsidR="00FE3E09" w:rsidRDefault="00FE3E09" w:rsidP="00A562B6">
            <w:pPr>
              <w:pStyle w:val="Lijstalinea"/>
              <w:numPr>
                <w:ilvl w:val="0"/>
                <w:numId w:val="3"/>
              </w:numPr>
            </w:pPr>
            <w:r>
              <w:t xml:space="preserve">JSP: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server response, form processing, cookie handling, </w:t>
            </w:r>
            <w:proofErr w:type="spellStart"/>
            <w:r>
              <w:t>session</w:t>
            </w:r>
            <w:proofErr w:type="spellEnd"/>
            <w:r>
              <w:t xml:space="preserve"> tracking</w:t>
            </w:r>
          </w:p>
        </w:tc>
      </w:tr>
      <w:tr w:rsidR="000A0707" w14:paraId="6B5B5628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19F1C691" w14:textId="77777777" w:rsidR="000A0707" w:rsidRDefault="000A0707" w:rsidP="00DA00D1">
            <w:r>
              <w:t>Werkvormen</w:t>
            </w:r>
          </w:p>
        </w:tc>
      </w:tr>
      <w:tr w:rsidR="000A0707" w14:paraId="21B09B65" w14:textId="77777777" w:rsidTr="00DA00D1">
        <w:tc>
          <w:tcPr>
            <w:tcW w:w="10207" w:type="dxa"/>
          </w:tcPr>
          <w:p w14:paraId="2A052030" w14:textId="166961D2" w:rsidR="000A0707" w:rsidRDefault="00D06973" w:rsidP="00DA00D1">
            <w:r>
              <w:t>- Volgen van online cursus t/m 14 (zie materialen)</w:t>
            </w:r>
          </w:p>
        </w:tc>
      </w:tr>
      <w:tr w:rsidR="000A0707" w14:paraId="12A7C1CD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F462FE3" w14:textId="77777777" w:rsidR="000A0707" w:rsidRDefault="000A0707" w:rsidP="00DA00D1">
            <w:r>
              <w:t>Materialen</w:t>
            </w:r>
          </w:p>
        </w:tc>
      </w:tr>
      <w:tr w:rsidR="000A0707" w14:paraId="6DA75A6F" w14:textId="77777777" w:rsidTr="00DA00D1">
        <w:tc>
          <w:tcPr>
            <w:tcW w:w="10207" w:type="dxa"/>
          </w:tcPr>
          <w:p w14:paraId="48C2A100" w14:textId="745EBC3F" w:rsidR="00DC0FF7" w:rsidRDefault="00D85500" w:rsidP="00DC0FF7">
            <w:pPr>
              <w:pStyle w:val="Lijstalinea"/>
              <w:numPr>
                <w:ilvl w:val="0"/>
                <w:numId w:val="3"/>
              </w:numPr>
            </w:pPr>
            <w:r w:rsidRPr="00EA48F5">
              <w:t>http://www.jsptut.com/</w:t>
            </w:r>
          </w:p>
        </w:tc>
      </w:tr>
      <w:tr w:rsidR="000A0707" w14:paraId="23F1519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8454192" w14:textId="77777777" w:rsidR="000A0707" w:rsidRDefault="000A0707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0A0707" w14:paraId="02F7EAB9" w14:textId="77777777" w:rsidTr="00DA00D1">
        <w:tc>
          <w:tcPr>
            <w:tcW w:w="10207" w:type="dxa"/>
          </w:tcPr>
          <w:p w14:paraId="7BD3AF45" w14:textId="63DA5FD9" w:rsidR="000A0707" w:rsidRDefault="00D06973" w:rsidP="00DA00D1">
            <w:r>
              <w:t xml:space="preserve"> Maken opdrachten online cursus</w:t>
            </w:r>
          </w:p>
        </w:tc>
      </w:tr>
      <w:tr w:rsidR="000A0707" w14:paraId="6A94C944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BF46A09" w14:textId="77777777" w:rsidR="000A0707" w:rsidRDefault="000A0707" w:rsidP="00DA00D1">
            <w:r>
              <w:t>Huiswerk</w:t>
            </w:r>
          </w:p>
        </w:tc>
      </w:tr>
      <w:tr w:rsidR="000A0707" w14:paraId="5DA3089D" w14:textId="77777777" w:rsidTr="00DA00D1">
        <w:tc>
          <w:tcPr>
            <w:tcW w:w="10207" w:type="dxa"/>
          </w:tcPr>
          <w:p w14:paraId="052DC898" w14:textId="77777777" w:rsidR="000A0707" w:rsidRDefault="00D06973" w:rsidP="00DA00D1">
            <w:r>
              <w:t>Afmaken online cursus</w:t>
            </w:r>
          </w:p>
          <w:p w14:paraId="428FB6ED" w14:textId="77777777" w:rsidR="00D06973" w:rsidRDefault="00D06973" w:rsidP="00D06973">
            <w:pPr>
              <w:pStyle w:val="Lijstalinea"/>
              <w:numPr>
                <w:ilvl w:val="0"/>
                <w:numId w:val="3"/>
              </w:numPr>
            </w:pPr>
            <w:r>
              <w:t xml:space="preserve">Lezen </w:t>
            </w:r>
            <w:hyperlink r:id="rId23" w:history="1">
              <w:r w:rsidRPr="0014725C">
                <w:rPr>
                  <w:rStyle w:val="Hyperlink"/>
                </w:rPr>
                <w:t>http://www.vogella.com/tutorials/JavaServerFaces/article.html</w:t>
              </w:r>
            </w:hyperlink>
          </w:p>
          <w:p w14:paraId="68FA1921" w14:textId="57C135BF" w:rsidR="00D06973" w:rsidRDefault="00D06973" w:rsidP="00DA00D1"/>
        </w:tc>
      </w:tr>
      <w:tr w:rsidR="000A0707" w:rsidRPr="000A0707" w14:paraId="38ED3B45" w14:textId="77777777" w:rsidTr="00DA00D1">
        <w:tc>
          <w:tcPr>
            <w:tcW w:w="10207" w:type="dxa"/>
            <w:shd w:val="clear" w:color="auto" w:fill="3E5F27"/>
          </w:tcPr>
          <w:p w14:paraId="528E5204" w14:textId="670967B7" w:rsidR="000A0707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4</w:t>
            </w:r>
          </w:p>
        </w:tc>
      </w:tr>
      <w:tr w:rsidR="000A0707" w14:paraId="3EE1E0B7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0079B6A" w14:textId="77777777" w:rsidR="000A0707" w:rsidRDefault="000A0707" w:rsidP="00DA00D1">
            <w:r>
              <w:t>Inleiding</w:t>
            </w:r>
          </w:p>
        </w:tc>
      </w:tr>
      <w:tr w:rsidR="000A0707" w14:paraId="3195DC9B" w14:textId="77777777" w:rsidTr="00DA00D1">
        <w:tc>
          <w:tcPr>
            <w:tcW w:w="10207" w:type="dxa"/>
          </w:tcPr>
          <w:p w14:paraId="6E9798F9" w14:textId="58AE216C" w:rsidR="002C020D" w:rsidRDefault="002C020D" w:rsidP="00DA00D1">
            <w:pPr>
              <w:rPr>
                <w:rFonts w:cs="Menlo Regular"/>
                <w:color w:val="000000"/>
                <w:lang w:val="en-US"/>
              </w:rPr>
            </w:pPr>
            <w:proofErr w:type="spellStart"/>
            <w:r>
              <w:rPr>
                <w:rFonts w:cs="Menlo Regular"/>
                <w:color w:val="000000"/>
                <w:lang w:val="en-US"/>
              </w:rPr>
              <w:t>JavaServer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Faces (JSF) is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een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</w:t>
            </w:r>
            <w:r w:rsidRPr="002C020D">
              <w:rPr>
                <w:rFonts w:cs="Menlo Regular"/>
                <w:color w:val="000000"/>
                <w:lang w:val="en-US"/>
              </w:rPr>
              <w:t>Java</w:t>
            </w:r>
            <w:r>
              <w:rPr>
                <w:rFonts w:cs="Menlo Regular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standaard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voor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gebruikers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interfaces van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webapplicaties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. Het is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gebaseerd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 xml:space="preserve"> op de MVC</w:t>
            </w:r>
            <w:r w:rsidRPr="002C020D">
              <w:rPr>
                <w:rFonts w:cs="Menlo Regular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Menlo Regular"/>
                <w:color w:val="000000"/>
                <w:lang w:val="en-US"/>
              </w:rPr>
              <w:t>architectuur</w:t>
            </w:r>
            <w:proofErr w:type="spellEnd"/>
            <w:r>
              <w:rPr>
                <w:rFonts w:cs="Menlo Regular"/>
                <w:color w:val="000000"/>
                <w:lang w:val="en-US"/>
              </w:rPr>
              <w:t>.</w:t>
            </w:r>
          </w:p>
          <w:p w14:paraId="7A769097" w14:textId="18F3B687" w:rsidR="000A0707" w:rsidRPr="002C020D" w:rsidRDefault="000A0707" w:rsidP="00DA00D1"/>
        </w:tc>
      </w:tr>
      <w:tr w:rsidR="000A0707" w14:paraId="03A6B83F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D3CE193" w14:textId="77777777" w:rsidR="000A0707" w:rsidRPr="002F7ECF" w:rsidRDefault="000A0707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762E199C" w14:textId="77777777" w:rsidTr="00DA00D1">
        <w:tc>
          <w:tcPr>
            <w:tcW w:w="10207" w:type="dxa"/>
          </w:tcPr>
          <w:p w14:paraId="4F2C601F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 xml:space="preserve">Java Server </w:t>
            </w:r>
            <w:proofErr w:type="spellStart"/>
            <w:r>
              <w:t>Faces</w:t>
            </w:r>
            <w:proofErr w:type="spellEnd"/>
            <w:r>
              <w:t xml:space="preserve"> </w:t>
            </w:r>
          </w:p>
          <w:p w14:paraId="2DF6F552" w14:textId="5BB9ACE7" w:rsidR="00153D81" w:rsidRDefault="00153D81" w:rsidP="00153D81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0A0707" w14:paraId="57CA5E6E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199792B" w14:textId="77777777" w:rsidR="000A0707" w:rsidRDefault="000A0707" w:rsidP="00DA00D1">
            <w:r>
              <w:t>Werkvormen</w:t>
            </w:r>
          </w:p>
        </w:tc>
      </w:tr>
      <w:tr w:rsidR="000A0707" w14:paraId="4947BBCA" w14:textId="77777777" w:rsidTr="00DA00D1">
        <w:tc>
          <w:tcPr>
            <w:tcW w:w="10207" w:type="dxa"/>
          </w:tcPr>
          <w:p w14:paraId="09958CD0" w14:textId="665D298F" w:rsidR="000A0707" w:rsidRDefault="002C020D" w:rsidP="00DA00D1">
            <w:r>
              <w:lastRenderedPageBreak/>
              <w:t>- zelf bezig in de klas</w:t>
            </w:r>
          </w:p>
        </w:tc>
      </w:tr>
      <w:tr w:rsidR="000A0707" w14:paraId="6172ECA1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FFBFF03" w14:textId="77777777" w:rsidR="000A0707" w:rsidRDefault="000A0707" w:rsidP="00DA00D1">
            <w:r>
              <w:t>Materialen</w:t>
            </w:r>
          </w:p>
        </w:tc>
      </w:tr>
      <w:tr w:rsidR="000A0707" w14:paraId="68AD718D" w14:textId="77777777" w:rsidTr="00DA00D1">
        <w:tc>
          <w:tcPr>
            <w:tcW w:w="10207" w:type="dxa"/>
          </w:tcPr>
          <w:p w14:paraId="15EEDAC4" w14:textId="77777777" w:rsidR="0025026A" w:rsidRDefault="00B83DCE" w:rsidP="0025026A">
            <w:pPr>
              <w:pStyle w:val="Lijstalinea"/>
              <w:numPr>
                <w:ilvl w:val="0"/>
                <w:numId w:val="3"/>
              </w:numPr>
            </w:pPr>
            <w:hyperlink r:id="rId24" w:history="1">
              <w:r w:rsidR="0025026A" w:rsidRPr="0014725C">
                <w:rPr>
                  <w:rStyle w:val="Hyperlink"/>
                </w:rPr>
                <w:t>http://www.vogella.com/tutorials/JavaServerFaces/article.html</w:t>
              </w:r>
            </w:hyperlink>
          </w:p>
          <w:p w14:paraId="10ECD4D4" w14:textId="78E35CD1" w:rsidR="00EA48F5" w:rsidRDefault="00EA48F5" w:rsidP="0025026A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0A0707" w14:paraId="0ECDEDC5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0EA1253" w14:textId="77777777" w:rsidR="000A0707" w:rsidRDefault="000A0707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0A0707" w14:paraId="3A12CFB1" w14:textId="77777777" w:rsidTr="00DA00D1">
        <w:tc>
          <w:tcPr>
            <w:tcW w:w="10207" w:type="dxa"/>
          </w:tcPr>
          <w:p w14:paraId="0D275C76" w14:textId="6B9C4DAF" w:rsidR="000A0707" w:rsidRDefault="002C020D" w:rsidP="00DA00D1">
            <w:r>
              <w:t>- De ‘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webapplicatie</w:t>
            </w:r>
            <w:proofErr w:type="spellEnd"/>
            <w:r>
              <w:t>’   zie paragraaf 7 van lesmateriaal</w:t>
            </w:r>
          </w:p>
        </w:tc>
      </w:tr>
      <w:tr w:rsidR="000A0707" w14:paraId="3D8AFA00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EB6954F" w14:textId="77777777" w:rsidR="000A0707" w:rsidRDefault="000A0707" w:rsidP="00DA00D1">
            <w:r>
              <w:t>Huiswerk</w:t>
            </w:r>
          </w:p>
        </w:tc>
      </w:tr>
      <w:tr w:rsidR="000A0707" w14:paraId="1DCA81D3" w14:textId="77777777" w:rsidTr="00DA00D1">
        <w:tc>
          <w:tcPr>
            <w:tcW w:w="10207" w:type="dxa"/>
          </w:tcPr>
          <w:p w14:paraId="0D94BAAF" w14:textId="601F7851" w:rsidR="00213E04" w:rsidRDefault="00213E04" w:rsidP="0025026A">
            <w:pPr>
              <w:pStyle w:val="Lijstalinea"/>
              <w:numPr>
                <w:ilvl w:val="0"/>
                <w:numId w:val="3"/>
              </w:numPr>
            </w:pPr>
            <w:r>
              <w:t xml:space="preserve">Hoofdstuk 1 van </w:t>
            </w:r>
            <w:r w:rsidRPr="00213E04">
              <w:t>https://docs.spring.io/docs/Spring-MVC-step-by-step/part1.html</w:t>
            </w:r>
          </w:p>
        </w:tc>
      </w:tr>
      <w:tr w:rsidR="000A0707" w:rsidRPr="000A0707" w14:paraId="357F3509" w14:textId="77777777" w:rsidTr="00DA00D1">
        <w:tc>
          <w:tcPr>
            <w:tcW w:w="10207" w:type="dxa"/>
            <w:shd w:val="clear" w:color="auto" w:fill="3E5F27"/>
          </w:tcPr>
          <w:p w14:paraId="7CE3429B" w14:textId="4B2B469D" w:rsidR="000A0707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5</w:t>
            </w:r>
          </w:p>
        </w:tc>
      </w:tr>
      <w:tr w:rsidR="000A0707" w14:paraId="012923B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C227681" w14:textId="77777777" w:rsidR="000A0707" w:rsidRDefault="000A0707" w:rsidP="00DA00D1">
            <w:r>
              <w:t>Inleiding</w:t>
            </w:r>
          </w:p>
        </w:tc>
      </w:tr>
      <w:tr w:rsidR="000A0707" w14:paraId="4A332661" w14:textId="77777777" w:rsidTr="00DA00D1">
        <w:tc>
          <w:tcPr>
            <w:tcW w:w="10207" w:type="dxa"/>
          </w:tcPr>
          <w:p w14:paraId="224B9F83" w14:textId="10D78772" w:rsidR="000A0707" w:rsidRDefault="00213E04" w:rsidP="00DA00D1">
            <w:r>
              <w:t xml:space="preserve">Het Spring </w:t>
            </w:r>
            <w:proofErr w:type="spellStart"/>
            <w:r>
              <w:t>framework</w:t>
            </w:r>
            <w:proofErr w:type="spellEnd"/>
            <w:r>
              <w:t xml:space="preserve"> ondersteunt het ontwikkelen van een </w:t>
            </w:r>
            <w:proofErr w:type="spellStart"/>
            <w:r>
              <w:t>JavaEE</w:t>
            </w:r>
            <w:proofErr w:type="spellEnd"/>
            <w:r>
              <w:t xml:space="preserve"> applicatie. Het zorgt voor extra structuur bij bijvoorbeeld gebruik van Java Server </w:t>
            </w:r>
            <w:proofErr w:type="spellStart"/>
            <w:r>
              <w:t>Faces</w:t>
            </w:r>
            <w:proofErr w:type="spellEnd"/>
          </w:p>
        </w:tc>
      </w:tr>
      <w:tr w:rsidR="000A0707" w14:paraId="62A83C8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275428A6" w14:textId="77777777" w:rsidR="000A0707" w:rsidRPr="002F7ECF" w:rsidRDefault="000A0707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8BFC720" w14:textId="77777777" w:rsidTr="00DA00D1">
        <w:tc>
          <w:tcPr>
            <w:tcW w:w="10207" w:type="dxa"/>
          </w:tcPr>
          <w:p w14:paraId="7D2AFED8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Spring/MVC</w:t>
            </w:r>
          </w:p>
          <w:p w14:paraId="757F9801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 xml:space="preserve">Basic </w:t>
            </w:r>
            <w:proofErr w:type="spellStart"/>
            <w:r>
              <w:t>application</w:t>
            </w:r>
            <w:proofErr w:type="spellEnd"/>
            <w:r>
              <w:t xml:space="preserve"> in Spring</w:t>
            </w:r>
          </w:p>
          <w:p w14:paraId="6B26C0CF" w14:textId="3AF7622A" w:rsidR="00601975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Understanding MVC</w:t>
            </w:r>
          </w:p>
        </w:tc>
      </w:tr>
      <w:tr w:rsidR="000A0707" w14:paraId="3C55D8F9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0046EF45" w14:textId="77777777" w:rsidR="000A0707" w:rsidRDefault="000A0707" w:rsidP="00DA00D1">
            <w:r>
              <w:t>Werkvormen</w:t>
            </w:r>
          </w:p>
        </w:tc>
      </w:tr>
      <w:tr w:rsidR="000A0707" w14:paraId="54BCF111" w14:textId="77777777" w:rsidTr="00DA00D1">
        <w:tc>
          <w:tcPr>
            <w:tcW w:w="10207" w:type="dxa"/>
          </w:tcPr>
          <w:p w14:paraId="4471970F" w14:textId="102F1B76" w:rsidR="00153D81" w:rsidRDefault="00213E04" w:rsidP="00153D81">
            <w:pPr>
              <w:pStyle w:val="Lijstalinea"/>
              <w:numPr>
                <w:ilvl w:val="0"/>
                <w:numId w:val="3"/>
              </w:numPr>
            </w:pPr>
            <w:r>
              <w:t>Zelf aan de slag met het materiaal</w:t>
            </w:r>
          </w:p>
        </w:tc>
      </w:tr>
      <w:tr w:rsidR="000A0707" w14:paraId="0DED33AE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F78F21D" w14:textId="77777777" w:rsidR="000A0707" w:rsidRDefault="000A0707" w:rsidP="00DA00D1">
            <w:r>
              <w:t>Materialen</w:t>
            </w:r>
          </w:p>
        </w:tc>
      </w:tr>
      <w:tr w:rsidR="000A0707" w14:paraId="562317FC" w14:textId="77777777" w:rsidTr="00DA00D1">
        <w:tc>
          <w:tcPr>
            <w:tcW w:w="10207" w:type="dxa"/>
          </w:tcPr>
          <w:p w14:paraId="08FBD00F" w14:textId="77777777" w:rsidR="0025026A" w:rsidRDefault="00B83DCE" w:rsidP="0025026A">
            <w:pPr>
              <w:pStyle w:val="Lijstalinea"/>
              <w:numPr>
                <w:ilvl w:val="0"/>
                <w:numId w:val="3"/>
              </w:numPr>
            </w:pPr>
            <w:hyperlink r:id="rId25" w:history="1">
              <w:r w:rsidR="0025026A" w:rsidRPr="0014725C">
                <w:rPr>
                  <w:rStyle w:val="Hyperlink"/>
                </w:rPr>
                <w:t>https://docs.spring.io/docs/Spring-MVC-step-by-step/</w:t>
              </w:r>
            </w:hyperlink>
          </w:p>
          <w:p w14:paraId="5FE4587A" w14:textId="12F53536" w:rsidR="000A0707" w:rsidRDefault="000A0707" w:rsidP="00DA00D1"/>
        </w:tc>
      </w:tr>
      <w:tr w:rsidR="000A0707" w14:paraId="35515D3D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1B5C0C52" w14:textId="77777777" w:rsidR="000A0707" w:rsidRDefault="000A0707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0A0707" w14:paraId="03EAC379" w14:textId="77777777" w:rsidTr="00DA00D1">
        <w:tc>
          <w:tcPr>
            <w:tcW w:w="10207" w:type="dxa"/>
          </w:tcPr>
          <w:p w14:paraId="0D72B086" w14:textId="43A83B27" w:rsidR="000A0707" w:rsidRDefault="000A0707" w:rsidP="00DA00D1"/>
        </w:tc>
      </w:tr>
      <w:tr w:rsidR="000A0707" w14:paraId="6C7521C5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059B4AC" w14:textId="77777777" w:rsidR="000A0707" w:rsidRDefault="000A0707" w:rsidP="00DA00D1">
            <w:r>
              <w:t>Huiswerk</w:t>
            </w:r>
          </w:p>
        </w:tc>
      </w:tr>
      <w:tr w:rsidR="000A0707" w14:paraId="04EBC827" w14:textId="77777777" w:rsidTr="00DA00D1">
        <w:tc>
          <w:tcPr>
            <w:tcW w:w="10207" w:type="dxa"/>
          </w:tcPr>
          <w:p w14:paraId="59DF737E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installeren virtual machine (zie info uit boek security)</w:t>
            </w:r>
          </w:p>
          <w:p w14:paraId="649D62FF" w14:textId="62FA2442" w:rsidR="00EA48F5" w:rsidRDefault="0025026A" w:rsidP="00EA48F5">
            <w:pPr>
              <w:pStyle w:val="Lijstalinea"/>
              <w:numPr>
                <w:ilvl w:val="0"/>
                <w:numId w:val="3"/>
              </w:numPr>
            </w:pPr>
            <w:r>
              <w:t>Linux installeren</w:t>
            </w:r>
          </w:p>
        </w:tc>
      </w:tr>
      <w:tr w:rsidR="00821845" w:rsidRPr="0027001C" w14:paraId="57AB455D" w14:textId="77777777" w:rsidTr="00DA00D1">
        <w:tc>
          <w:tcPr>
            <w:tcW w:w="10207" w:type="dxa"/>
            <w:shd w:val="clear" w:color="auto" w:fill="3E5F27"/>
          </w:tcPr>
          <w:p w14:paraId="646A28C7" w14:textId="62B8AEB2" w:rsidR="00821845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6</w:t>
            </w:r>
          </w:p>
        </w:tc>
      </w:tr>
      <w:tr w:rsidR="00821845" w14:paraId="335EB86C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090F047" w14:textId="77777777" w:rsidR="00821845" w:rsidRDefault="00821845" w:rsidP="00DA00D1">
            <w:r>
              <w:t>Inleiding</w:t>
            </w:r>
          </w:p>
        </w:tc>
      </w:tr>
      <w:tr w:rsidR="00821845" w14:paraId="4ED50B53" w14:textId="77777777" w:rsidTr="00DA00D1">
        <w:tc>
          <w:tcPr>
            <w:tcW w:w="10207" w:type="dxa"/>
          </w:tcPr>
          <w:p w14:paraId="53D5DEE6" w14:textId="7C55286F" w:rsidR="00821845" w:rsidRDefault="00701963" w:rsidP="00DA00D1">
            <w:r>
              <w:t xml:space="preserve">Veel applicaties draaien op Unix systemen. Een ontwikkelaar moet enige kennis van dit soort systemen hebben </w:t>
            </w:r>
          </w:p>
        </w:tc>
      </w:tr>
      <w:tr w:rsidR="00821845" w14:paraId="18356318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E204CF6" w14:textId="77777777" w:rsidR="00821845" w:rsidRPr="002F7ECF" w:rsidRDefault="00821845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5FBB34F" w14:textId="77777777" w:rsidTr="00DA00D1">
        <w:tc>
          <w:tcPr>
            <w:tcW w:w="10207" w:type="dxa"/>
          </w:tcPr>
          <w:p w14:paraId="53274E82" w14:textId="775089D9" w:rsidR="00821845" w:rsidRDefault="0025026A" w:rsidP="00DA00D1">
            <w:r>
              <w:t>Basis Linux commando’s, http server, applicatieserver, vi</w:t>
            </w:r>
          </w:p>
        </w:tc>
      </w:tr>
      <w:tr w:rsidR="00821845" w14:paraId="4EA9EA32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41AAE9F" w14:textId="77777777" w:rsidR="00821845" w:rsidRDefault="00821845" w:rsidP="00DA00D1">
            <w:r>
              <w:t>Werkvormen</w:t>
            </w:r>
          </w:p>
        </w:tc>
      </w:tr>
      <w:tr w:rsidR="00821845" w14:paraId="405B592B" w14:textId="77777777" w:rsidTr="00DA00D1">
        <w:tc>
          <w:tcPr>
            <w:tcW w:w="10207" w:type="dxa"/>
          </w:tcPr>
          <w:p w14:paraId="4D7A62AB" w14:textId="6B2820B2" w:rsidR="00821845" w:rsidRDefault="00701963" w:rsidP="0025026A">
            <w:pPr>
              <w:pStyle w:val="Lijstalinea"/>
              <w:numPr>
                <w:ilvl w:val="0"/>
                <w:numId w:val="3"/>
              </w:numPr>
            </w:pPr>
            <w:r>
              <w:t>Practicum Linux Server</w:t>
            </w:r>
          </w:p>
          <w:p w14:paraId="678A513C" w14:textId="7D7B400D" w:rsidR="00701963" w:rsidRDefault="00701963" w:rsidP="0025026A">
            <w:pPr>
              <w:pStyle w:val="Lijstalinea"/>
              <w:numPr>
                <w:ilvl w:val="0"/>
                <w:numId w:val="3"/>
              </w:numPr>
            </w:pPr>
            <w:r>
              <w:t>Theorie over Unix OS</w:t>
            </w:r>
          </w:p>
        </w:tc>
      </w:tr>
      <w:tr w:rsidR="00821845" w14:paraId="2B241DE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B788F74" w14:textId="77777777" w:rsidR="00821845" w:rsidRDefault="00821845" w:rsidP="00DA00D1">
            <w:r>
              <w:t>Materialen</w:t>
            </w:r>
          </w:p>
        </w:tc>
      </w:tr>
      <w:tr w:rsidR="00821845" w14:paraId="297B6FE1" w14:textId="77777777" w:rsidTr="00DA00D1">
        <w:tc>
          <w:tcPr>
            <w:tcW w:w="10207" w:type="dxa"/>
          </w:tcPr>
          <w:p w14:paraId="6E987931" w14:textId="601203BB" w:rsidR="00AC77FB" w:rsidRDefault="00634C26" w:rsidP="00AC77FB">
            <w:pPr>
              <w:pStyle w:val="Lijstalinea"/>
              <w:numPr>
                <w:ilvl w:val="0"/>
                <w:numId w:val="3"/>
              </w:numPr>
            </w:pPr>
            <w:r>
              <w:t>laptop met virtual machine</w:t>
            </w:r>
          </w:p>
          <w:p w14:paraId="239BC258" w14:textId="476156C4" w:rsidR="00CF3253" w:rsidRDefault="00CF3253" w:rsidP="00CF3253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821845" w14:paraId="6565D67C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F7FD045" w14:textId="77777777" w:rsidR="00821845" w:rsidRDefault="00821845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821845" w14:paraId="16764B6A" w14:textId="77777777" w:rsidTr="00DA00D1">
        <w:tc>
          <w:tcPr>
            <w:tcW w:w="10207" w:type="dxa"/>
          </w:tcPr>
          <w:p w14:paraId="51B7A872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 xml:space="preserve">gebruik virtual machine </w:t>
            </w:r>
          </w:p>
          <w:p w14:paraId="0DC5FDB3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oefeningen maken met vi</w:t>
            </w:r>
          </w:p>
          <w:p w14:paraId="7FA27F29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oefenen met installeren http server</w:t>
            </w:r>
          </w:p>
          <w:p w14:paraId="17F53E82" w14:textId="77777777" w:rsidR="0025026A" w:rsidRDefault="0025026A" w:rsidP="0025026A">
            <w:pPr>
              <w:pStyle w:val="Lijstalinea"/>
              <w:numPr>
                <w:ilvl w:val="0"/>
                <w:numId w:val="3"/>
              </w:numPr>
            </w:pPr>
            <w:r>
              <w:t>users/groepen aanmaken</w:t>
            </w:r>
          </w:p>
          <w:p w14:paraId="1796C656" w14:textId="366BC962" w:rsidR="00821845" w:rsidRDefault="0025026A" w:rsidP="0025026A">
            <w:r>
              <w:t>eenvoudig shell script</w:t>
            </w:r>
          </w:p>
          <w:p w14:paraId="0EE230C9" w14:textId="0670270D" w:rsidR="00CF3253" w:rsidRDefault="00CF3253" w:rsidP="00DA00D1"/>
        </w:tc>
      </w:tr>
      <w:tr w:rsidR="00821845" w14:paraId="2242BE94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337E46B" w14:textId="77777777" w:rsidR="00821845" w:rsidRDefault="00821845" w:rsidP="00DA00D1">
            <w:r>
              <w:t>Huiswerk</w:t>
            </w:r>
          </w:p>
        </w:tc>
      </w:tr>
      <w:tr w:rsidR="00821845" w14:paraId="17C5CE4B" w14:textId="77777777" w:rsidTr="00DA00D1">
        <w:tc>
          <w:tcPr>
            <w:tcW w:w="10207" w:type="dxa"/>
          </w:tcPr>
          <w:p w14:paraId="75960835" w14:textId="3B6DDFB9" w:rsidR="00821845" w:rsidRDefault="00821845" w:rsidP="00634C26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821845" w:rsidRPr="000A0707" w14:paraId="6A0CC8C4" w14:textId="77777777" w:rsidTr="00DA00D1">
        <w:tc>
          <w:tcPr>
            <w:tcW w:w="10207" w:type="dxa"/>
            <w:shd w:val="clear" w:color="auto" w:fill="3E5F27"/>
          </w:tcPr>
          <w:p w14:paraId="1A87E299" w14:textId="5899916F" w:rsidR="00821845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7</w:t>
            </w:r>
          </w:p>
        </w:tc>
      </w:tr>
      <w:tr w:rsidR="00821845" w14:paraId="2F7430A5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77F0875" w14:textId="77777777" w:rsidR="00821845" w:rsidRDefault="00821845" w:rsidP="00DA00D1">
            <w:r>
              <w:lastRenderedPageBreak/>
              <w:t>Inleiding</w:t>
            </w:r>
          </w:p>
        </w:tc>
      </w:tr>
      <w:tr w:rsidR="00821845" w14:paraId="62560378" w14:textId="77777777" w:rsidTr="00DA00D1">
        <w:tc>
          <w:tcPr>
            <w:tcW w:w="10207" w:type="dxa"/>
          </w:tcPr>
          <w:p w14:paraId="177AF001" w14:textId="77777777" w:rsidR="00821845" w:rsidRDefault="00821845" w:rsidP="00DA00D1"/>
        </w:tc>
      </w:tr>
      <w:tr w:rsidR="00821845" w14:paraId="7DADD8F9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18CFF9C6" w14:textId="77777777" w:rsidR="00821845" w:rsidRPr="002F7ECF" w:rsidRDefault="00821845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18055F0" w14:textId="77777777" w:rsidTr="00DA00D1">
        <w:tc>
          <w:tcPr>
            <w:tcW w:w="10207" w:type="dxa"/>
          </w:tcPr>
          <w:p w14:paraId="5D5384DB" w14:textId="77777777" w:rsidR="00701963" w:rsidRDefault="00701963" w:rsidP="00701963">
            <w:r>
              <w:t xml:space="preserve">Understand the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dataformats XML </w:t>
            </w:r>
            <w:proofErr w:type="spellStart"/>
            <w:r>
              <w:t>and</w:t>
            </w:r>
            <w:proofErr w:type="spellEnd"/>
            <w:r>
              <w:t xml:space="preserve"> JSON</w:t>
            </w:r>
          </w:p>
          <w:p w14:paraId="1169C391" w14:textId="681CAAA2" w:rsidR="00821845" w:rsidRDefault="00701963" w:rsidP="00701963">
            <w:proofErr w:type="spellStart"/>
            <w:r>
              <w:t>Gain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JSON</w:t>
            </w:r>
          </w:p>
        </w:tc>
      </w:tr>
      <w:tr w:rsidR="00821845" w14:paraId="2F4E4B01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536D9DDF" w14:textId="77777777" w:rsidR="00821845" w:rsidRDefault="00821845" w:rsidP="00DA00D1">
            <w:r>
              <w:t>Werkvormen</w:t>
            </w:r>
          </w:p>
        </w:tc>
      </w:tr>
      <w:tr w:rsidR="00821845" w14:paraId="42FBE731" w14:textId="77777777" w:rsidTr="00DA00D1">
        <w:tc>
          <w:tcPr>
            <w:tcW w:w="10207" w:type="dxa"/>
          </w:tcPr>
          <w:p w14:paraId="530D0702" w14:textId="77777777" w:rsidR="00701963" w:rsidRDefault="00701963" w:rsidP="00701963"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JSON/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JSON/Java</w:t>
            </w:r>
          </w:p>
          <w:p w14:paraId="69A03AC8" w14:textId="77777777" w:rsidR="00821845" w:rsidRDefault="00821845" w:rsidP="00DA00D1"/>
        </w:tc>
      </w:tr>
      <w:tr w:rsidR="00821845" w14:paraId="5CF49BA7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4E12927" w14:textId="77777777" w:rsidR="00821845" w:rsidRDefault="00821845" w:rsidP="00DA00D1">
            <w:r>
              <w:t>Materialen</w:t>
            </w:r>
          </w:p>
        </w:tc>
      </w:tr>
      <w:tr w:rsidR="00821845" w14:paraId="4EE73CAA" w14:textId="77777777" w:rsidTr="00DA00D1">
        <w:tc>
          <w:tcPr>
            <w:tcW w:w="10207" w:type="dxa"/>
          </w:tcPr>
          <w:p w14:paraId="4E481060" w14:textId="26208A99" w:rsidR="00701963" w:rsidRDefault="00701963" w:rsidP="00701963">
            <w:pPr>
              <w:pStyle w:val="Lijstalinea"/>
              <w:numPr>
                <w:ilvl w:val="0"/>
                <w:numId w:val="3"/>
              </w:numPr>
            </w:pPr>
            <w:r>
              <w:t xml:space="preserve">boek Sanchez </w:t>
            </w:r>
            <w:proofErr w:type="spellStart"/>
            <w:r>
              <w:t>Ca</w:t>
            </w:r>
            <w:r w:rsidR="00B83DCE">
              <w:t>no</w:t>
            </w:r>
            <w:proofErr w:type="spellEnd"/>
            <w:r w:rsidR="00B83DCE">
              <w:t xml:space="preserve"> ‘</w:t>
            </w:r>
            <w:proofErr w:type="spellStart"/>
            <w:r w:rsidR="00B83DCE">
              <w:t>Frontend</w:t>
            </w:r>
            <w:proofErr w:type="spellEnd"/>
            <w:r w:rsidR="00B83DCE">
              <w:t xml:space="preserve"> programmeren’  </w:t>
            </w:r>
            <w:proofErr w:type="spellStart"/>
            <w:r w:rsidR="00B83DCE">
              <w:t>blz</w:t>
            </w:r>
            <w:bookmarkStart w:id="0" w:name="_GoBack"/>
            <w:bookmarkEnd w:id="0"/>
            <w:proofErr w:type="spellEnd"/>
            <w:r>
              <w:t xml:space="preserve"> 264-270</w:t>
            </w:r>
          </w:p>
          <w:p w14:paraId="3DA90D50" w14:textId="77777777" w:rsidR="00701963" w:rsidRDefault="00B83DCE" w:rsidP="00701963">
            <w:pPr>
              <w:pStyle w:val="Lijstalinea"/>
              <w:numPr>
                <w:ilvl w:val="0"/>
                <w:numId w:val="3"/>
              </w:numPr>
            </w:pPr>
            <w:hyperlink r:id="rId26" w:history="1">
              <w:r w:rsidR="00701963" w:rsidRPr="00B01B4A">
                <w:rPr>
                  <w:rStyle w:val="Hyperlink"/>
                </w:rPr>
                <w:t>https://www.mkyong.com/java/json-simple-example-read-and-write-json/</w:t>
              </w:r>
            </w:hyperlink>
          </w:p>
          <w:p w14:paraId="3EF74CB3" w14:textId="391ED2D4" w:rsidR="00821845" w:rsidRDefault="00821845" w:rsidP="00CF3253">
            <w:pPr>
              <w:pStyle w:val="Lijstalinea"/>
              <w:numPr>
                <w:ilvl w:val="0"/>
                <w:numId w:val="3"/>
              </w:numPr>
            </w:pPr>
          </w:p>
          <w:p w14:paraId="2F043162" w14:textId="1CE2AC43" w:rsidR="00CF3253" w:rsidRDefault="00CF3253" w:rsidP="00701963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821845" w14:paraId="18F98E3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180F2B37" w14:textId="77777777" w:rsidR="00821845" w:rsidRDefault="00821845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821845" w14:paraId="5577F104" w14:textId="77777777" w:rsidTr="00DA00D1">
        <w:tc>
          <w:tcPr>
            <w:tcW w:w="10207" w:type="dxa"/>
          </w:tcPr>
          <w:p w14:paraId="38D16E0E" w14:textId="7DE869AA" w:rsidR="00821845" w:rsidRDefault="00821845" w:rsidP="00DA00D1"/>
        </w:tc>
      </w:tr>
      <w:tr w:rsidR="00821845" w14:paraId="67791425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5660FCD" w14:textId="77777777" w:rsidR="00821845" w:rsidRDefault="00821845" w:rsidP="00DA00D1">
            <w:r>
              <w:t>Huiswerk</w:t>
            </w:r>
          </w:p>
        </w:tc>
      </w:tr>
      <w:tr w:rsidR="00821845" w14:paraId="3DEE8EE9" w14:textId="77777777" w:rsidTr="00DA00D1">
        <w:tc>
          <w:tcPr>
            <w:tcW w:w="10207" w:type="dxa"/>
          </w:tcPr>
          <w:p w14:paraId="012C9B26" w14:textId="77777777" w:rsidR="00701963" w:rsidRPr="0025026A" w:rsidRDefault="00701963" w:rsidP="00701963">
            <w:pPr>
              <w:pStyle w:val="Lijstalinea"/>
              <w:numPr>
                <w:ilvl w:val="0"/>
                <w:numId w:val="3"/>
              </w:numPr>
              <w:rPr>
                <w:rStyle w:val="Hyperlink"/>
                <w:color w:val="auto"/>
                <w:u w:val="none"/>
              </w:rPr>
            </w:pPr>
            <w:r>
              <w:t xml:space="preserve">lees: </w:t>
            </w:r>
            <w:hyperlink r:id="rId27" w:history="1">
              <w:r w:rsidRPr="0014725C">
                <w:rPr>
                  <w:rStyle w:val="Hyperlink"/>
                </w:rPr>
                <w:t>https://www.kassenaar.com/blog/post/2014/04/14/Wat-is-AngularJS-Een-introductie.aspx</w:t>
              </w:r>
            </w:hyperlink>
          </w:p>
          <w:p w14:paraId="27489EB4" w14:textId="77777777" w:rsidR="00701963" w:rsidRDefault="00B83DCE" w:rsidP="00701963">
            <w:pPr>
              <w:pStyle w:val="Lijstalinea"/>
              <w:numPr>
                <w:ilvl w:val="0"/>
                <w:numId w:val="3"/>
              </w:numPr>
            </w:pPr>
            <w:hyperlink r:id="rId28" w:history="1">
              <w:r w:rsidR="00701963" w:rsidRPr="0014725C">
                <w:rPr>
                  <w:rStyle w:val="Hyperlink"/>
                </w:rPr>
                <w:t>https://www.kassenaar.com/blog/post/2014/02/20/Bronnen-voor-AngularJS.aspx</w:t>
              </w:r>
            </w:hyperlink>
          </w:p>
          <w:p w14:paraId="27FD2514" w14:textId="77777777" w:rsidR="00701963" w:rsidRPr="00634C26" w:rsidRDefault="00B83DCE" w:rsidP="00701963">
            <w:pPr>
              <w:pStyle w:val="Lijstalinea"/>
              <w:numPr>
                <w:ilvl w:val="0"/>
                <w:numId w:val="3"/>
              </w:numPr>
              <w:rPr>
                <w:rStyle w:val="Hyperlink"/>
                <w:color w:val="auto"/>
                <w:u w:val="none"/>
              </w:rPr>
            </w:pPr>
            <w:hyperlink r:id="rId29" w:history="1">
              <w:r w:rsidR="00701963" w:rsidRPr="0014725C">
                <w:rPr>
                  <w:rStyle w:val="Hyperlink"/>
                </w:rPr>
                <w:t>https://www.youtube.com/watch?v=i9MHigUZKEM</w:t>
              </w:r>
            </w:hyperlink>
          </w:p>
          <w:p w14:paraId="2B06C634" w14:textId="35842C66" w:rsidR="00821845" w:rsidRDefault="00B83DCE" w:rsidP="00701963">
            <w:hyperlink r:id="rId30" w:history="1">
              <w:r w:rsidR="00701963" w:rsidRPr="0014725C">
                <w:rPr>
                  <w:rStyle w:val="Hyperlink"/>
                </w:rPr>
                <w:t>https://www.codecademy.com/learn/learn-angularjs</w:t>
              </w:r>
            </w:hyperlink>
          </w:p>
        </w:tc>
      </w:tr>
      <w:tr w:rsidR="00821845" w:rsidRPr="000A0707" w14:paraId="40F7B846" w14:textId="77777777" w:rsidTr="00DA00D1">
        <w:tc>
          <w:tcPr>
            <w:tcW w:w="10207" w:type="dxa"/>
            <w:shd w:val="clear" w:color="auto" w:fill="3E5F27"/>
          </w:tcPr>
          <w:p w14:paraId="03ED4834" w14:textId="76DF8EB8" w:rsidR="00821845" w:rsidRPr="001A45A9" w:rsidRDefault="001A45A9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8</w:t>
            </w:r>
          </w:p>
        </w:tc>
      </w:tr>
      <w:tr w:rsidR="00821845" w14:paraId="17F86E8D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A6536E8" w14:textId="77777777" w:rsidR="00821845" w:rsidRDefault="00821845" w:rsidP="00DA00D1">
            <w:r>
              <w:t>Inleiding</w:t>
            </w:r>
          </w:p>
        </w:tc>
      </w:tr>
      <w:tr w:rsidR="00701963" w14:paraId="495C04A1" w14:textId="77777777" w:rsidTr="00DA00D1">
        <w:tc>
          <w:tcPr>
            <w:tcW w:w="10207" w:type="dxa"/>
          </w:tcPr>
          <w:p w14:paraId="30B5CBE6" w14:textId="1F551023" w:rsidR="00701963" w:rsidRDefault="00701963" w:rsidP="00DA00D1">
            <w:proofErr w:type="spellStart"/>
            <w:r>
              <w:t>Angular</w:t>
            </w:r>
            <w:proofErr w:type="spellEnd"/>
            <w:r>
              <w:t xml:space="preserve"> is een </w:t>
            </w:r>
            <w:proofErr w:type="spellStart"/>
            <w:r>
              <w:t>webapplicatie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 w:rsidR="003468C4">
              <w:t xml:space="preserve"> en maakt gebruik van </w:t>
            </w:r>
            <w:r w:rsidR="003468C4">
              <w:rPr>
                <w:rFonts w:eastAsia="Times New Roman" w:cs="Times New Roman"/>
              </w:rPr>
              <w:t>het model-view-controller-model</w:t>
            </w:r>
          </w:p>
        </w:tc>
      </w:tr>
      <w:tr w:rsidR="00701963" w14:paraId="7A640C5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A2A78AA" w14:textId="77777777" w:rsidR="00701963" w:rsidRPr="002F7ECF" w:rsidRDefault="00701963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701963" w14:paraId="35923F4C" w14:textId="77777777" w:rsidTr="00DA00D1">
        <w:tc>
          <w:tcPr>
            <w:tcW w:w="10207" w:type="dxa"/>
          </w:tcPr>
          <w:p w14:paraId="6B3A45BC" w14:textId="0FAEF2B0" w:rsidR="00701963" w:rsidRDefault="00701963" w:rsidP="00DA00D1"/>
        </w:tc>
      </w:tr>
      <w:tr w:rsidR="00701963" w14:paraId="162B23A0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6932625" w14:textId="77777777" w:rsidR="00701963" w:rsidRDefault="00701963" w:rsidP="00DA00D1">
            <w:r>
              <w:t>Werkvormen</w:t>
            </w:r>
          </w:p>
        </w:tc>
      </w:tr>
      <w:tr w:rsidR="00701963" w14:paraId="45D78542" w14:textId="77777777" w:rsidTr="00DA00D1">
        <w:tc>
          <w:tcPr>
            <w:tcW w:w="10207" w:type="dxa"/>
          </w:tcPr>
          <w:p w14:paraId="10025DDC" w14:textId="5362F75A" w:rsidR="00701963" w:rsidRDefault="00701963" w:rsidP="00CF3253">
            <w:pPr>
              <w:pStyle w:val="Lijstalinea"/>
              <w:numPr>
                <w:ilvl w:val="0"/>
                <w:numId w:val="3"/>
              </w:numPr>
            </w:pPr>
          </w:p>
        </w:tc>
      </w:tr>
      <w:tr w:rsidR="00701963" w14:paraId="7EEB505B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82001A0" w14:textId="77777777" w:rsidR="00701963" w:rsidRDefault="00701963" w:rsidP="00DA00D1">
            <w:r>
              <w:t>Materialen</w:t>
            </w:r>
          </w:p>
        </w:tc>
      </w:tr>
      <w:tr w:rsidR="00701963" w14:paraId="783269CF" w14:textId="77777777" w:rsidTr="00DA00D1">
        <w:tc>
          <w:tcPr>
            <w:tcW w:w="10207" w:type="dxa"/>
          </w:tcPr>
          <w:p w14:paraId="24A54F1D" w14:textId="77777777" w:rsidR="00701963" w:rsidRDefault="00B83DCE" w:rsidP="00701963">
            <w:pPr>
              <w:pStyle w:val="Lijstalinea"/>
              <w:numPr>
                <w:ilvl w:val="0"/>
                <w:numId w:val="3"/>
              </w:numPr>
            </w:pPr>
            <w:hyperlink r:id="rId31" w:history="1">
              <w:r w:rsidR="00701963" w:rsidRPr="0014725C">
                <w:rPr>
                  <w:rStyle w:val="Hyperlink"/>
                </w:rPr>
                <w:t>https://www.codecademy.com/learn/learn-angularjs</w:t>
              </w:r>
            </w:hyperlink>
          </w:p>
          <w:p w14:paraId="2476AF5E" w14:textId="77777777" w:rsidR="00701963" w:rsidRDefault="00701963" w:rsidP="00DA00D1"/>
        </w:tc>
      </w:tr>
      <w:tr w:rsidR="00701963" w14:paraId="6F8A3367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1122109" w14:textId="77777777" w:rsidR="00701963" w:rsidRDefault="00701963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701963" w14:paraId="53D73232" w14:textId="77777777" w:rsidTr="00DA00D1">
        <w:tc>
          <w:tcPr>
            <w:tcW w:w="10207" w:type="dxa"/>
          </w:tcPr>
          <w:p w14:paraId="23E2EE28" w14:textId="4419A993" w:rsidR="00701963" w:rsidRDefault="00701963" w:rsidP="00DA00D1">
            <w:r>
              <w:t>-</w:t>
            </w:r>
            <w:hyperlink r:id="rId32" w:history="1">
              <w:r w:rsidRPr="0014725C">
                <w:rPr>
                  <w:rStyle w:val="Hyperlink"/>
                </w:rPr>
                <w:t>https://www.youtube.com/watch?v=i9MHigUZKEM</w:t>
              </w:r>
            </w:hyperlink>
          </w:p>
        </w:tc>
      </w:tr>
      <w:tr w:rsidR="00701963" w14:paraId="7B32B192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1AD94D0" w14:textId="77777777" w:rsidR="00701963" w:rsidRDefault="00701963" w:rsidP="00DA00D1">
            <w:r>
              <w:t>Huiswerk</w:t>
            </w:r>
          </w:p>
        </w:tc>
      </w:tr>
      <w:tr w:rsidR="00701963" w14:paraId="5AC74797" w14:textId="77777777" w:rsidTr="00DA00D1">
        <w:tc>
          <w:tcPr>
            <w:tcW w:w="10207" w:type="dxa"/>
          </w:tcPr>
          <w:p w14:paraId="62D32F37" w14:textId="77777777" w:rsidR="00701963" w:rsidRDefault="00701963" w:rsidP="00DA00D1"/>
        </w:tc>
      </w:tr>
      <w:tr w:rsidR="00701963" w:rsidRPr="000A0707" w14:paraId="1D1F0BC6" w14:textId="77777777" w:rsidTr="00DA00D1">
        <w:tc>
          <w:tcPr>
            <w:tcW w:w="10207" w:type="dxa"/>
            <w:shd w:val="clear" w:color="auto" w:fill="3E5F27"/>
          </w:tcPr>
          <w:p w14:paraId="2A125A4D" w14:textId="19A4F89F" w:rsidR="00701963" w:rsidRPr="001A45A9" w:rsidRDefault="00701963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Week 9</w:t>
            </w:r>
          </w:p>
        </w:tc>
      </w:tr>
      <w:tr w:rsidR="00701963" w14:paraId="43ABCFD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B136F90" w14:textId="77777777" w:rsidR="00701963" w:rsidRDefault="00701963" w:rsidP="00DA00D1">
            <w:r>
              <w:t>Inleiding</w:t>
            </w:r>
          </w:p>
        </w:tc>
      </w:tr>
      <w:tr w:rsidR="00701963" w14:paraId="124B1211" w14:textId="77777777" w:rsidTr="00DA00D1">
        <w:tc>
          <w:tcPr>
            <w:tcW w:w="10207" w:type="dxa"/>
          </w:tcPr>
          <w:p w14:paraId="31512D7E" w14:textId="77777777" w:rsidR="00701963" w:rsidRDefault="00701963" w:rsidP="00DA00D1"/>
        </w:tc>
      </w:tr>
      <w:tr w:rsidR="00701963" w14:paraId="6DC894DC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6500E11A" w14:textId="77777777" w:rsidR="00701963" w:rsidRPr="002F7ECF" w:rsidRDefault="00701963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701963" w14:paraId="7DAEB379" w14:textId="77777777" w:rsidTr="00DA00D1">
        <w:tc>
          <w:tcPr>
            <w:tcW w:w="10207" w:type="dxa"/>
          </w:tcPr>
          <w:p w14:paraId="4303A3C6" w14:textId="45A0F4CC" w:rsidR="00701963" w:rsidRDefault="00701963" w:rsidP="00DA00D1">
            <w:proofErr w:type="spellStart"/>
            <w:r>
              <w:t>AngularJS</w:t>
            </w:r>
            <w:proofErr w:type="spellEnd"/>
          </w:p>
        </w:tc>
      </w:tr>
      <w:tr w:rsidR="00701963" w14:paraId="4B43EA42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32283347" w14:textId="77777777" w:rsidR="00701963" w:rsidRDefault="00701963" w:rsidP="00DA00D1">
            <w:r>
              <w:t>Werkvormen</w:t>
            </w:r>
          </w:p>
        </w:tc>
      </w:tr>
      <w:tr w:rsidR="00701963" w14:paraId="23B4308F" w14:textId="77777777" w:rsidTr="00DA00D1">
        <w:tc>
          <w:tcPr>
            <w:tcW w:w="10207" w:type="dxa"/>
          </w:tcPr>
          <w:p w14:paraId="077EBA0D" w14:textId="1B8443CF" w:rsidR="00701963" w:rsidRDefault="00701963" w:rsidP="00701963"/>
        </w:tc>
      </w:tr>
      <w:tr w:rsidR="00701963" w14:paraId="68D12311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2B79B64" w14:textId="77777777" w:rsidR="00701963" w:rsidRDefault="00701963" w:rsidP="00DA00D1">
            <w:r>
              <w:t>Materialen</w:t>
            </w:r>
          </w:p>
        </w:tc>
      </w:tr>
      <w:tr w:rsidR="00701963" w14:paraId="0CDCE5B3" w14:textId="77777777" w:rsidTr="00DA00D1">
        <w:tc>
          <w:tcPr>
            <w:tcW w:w="10207" w:type="dxa"/>
          </w:tcPr>
          <w:p w14:paraId="3A3B37EA" w14:textId="16B818E1" w:rsidR="00701963" w:rsidRDefault="00B83DCE" w:rsidP="00701963">
            <w:pPr>
              <w:pStyle w:val="Lijstalinea"/>
              <w:numPr>
                <w:ilvl w:val="0"/>
                <w:numId w:val="3"/>
              </w:numPr>
            </w:pPr>
            <w:hyperlink r:id="rId33" w:history="1">
              <w:r w:rsidR="00701963" w:rsidRPr="0014725C">
                <w:rPr>
                  <w:rStyle w:val="Hyperlink"/>
                </w:rPr>
                <w:t>https://www.toptal.com/angular-js/a-step-by-step-guide-to-your-first-angularjs-app</w:t>
              </w:r>
            </w:hyperlink>
          </w:p>
        </w:tc>
      </w:tr>
      <w:tr w:rsidR="00701963" w14:paraId="62506578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1164C7C4" w14:textId="77777777" w:rsidR="00701963" w:rsidRDefault="00701963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701963" w14:paraId="7384951E" w14:textId="77777777" w:rsidTr="00DA00D1">
        <w:tc>
          <w:tcPr>
            <w:tcW w:w="10207" w:type="dxa"/>
          </w:tcPr>
          <w:p w14:paraId="4151A06F" w14:textId="77777777" w:rsidR="00701963" w:rsidRDefault="00701963" w:rsidP="00DA00D1"/>
        </w:tc>
      </w:tr>
      <w:tr w:rsidR="00701963" w14:paraId="47B94A21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0599516" w14:textId="77777777" w:rsidR="00701963" w:rsidRDefault="00701963" w:rsidP="00DA00D1">
            <w:r>
              <w:t>Huiswerk</w:t>
            </w:r>
          </w:p>
        </w:tc>
      </w:tr>
      <w:tr w:rsidR="00701963" w14:paraId="659D9E4D" w14:textId="77777777" w:rsidTr="00DA00D1">
        <w:tc>
          <w:tcPr>
            <w:tcW w:w="10207" w:type="dxa"/>
          </w:tcPr>
          <w:p w14:paraId="2A5DA55D" w14:textId="77777777" w:rsidR="00701963" w:rsidRDefault="00701963" w:rsidP="00DA00D1"/>
        </w:tc>
      </w:tr>
      <w:tr w:rsidR="00701963" w:rsidRPr="000A0707" w14:paraId="1ADBD9D5" w14:textId="77777777" w:rsidTr="00DA00D1">
        <w:tc>
          <w:tcPr>
            <w:tcW w:w="10207" w:type="dxa"/>
            <w:shd w:val="clear" w:color="auto" w:fill="3E5F27"/>
          </w:tcPr>
          <w:p w14:paraId="6ACECEAE" w14:textId="0665FCF2" w:rsidR="00701963" w:rsidRPr="001A45A9" w:rsidRDefault="00701963" w:rsidP="001A45A9">
            <w:pPr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lastRenderedPageBreak/>
              <w:t>Week 10</w:t>
            </w:r>
          </w:p>
        </w:tc>
      </w:tr>
      <w:tr w:rsidR="00701963" w14:paraId="66B4E9B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7F407427" w14:textId="77777777" w:rsidR="00701963" w:rsidRDefault="00701963" w:rsidP="00DA00D1">
            <w:r>
              <w:t>Inleiding</w:t>
            </w:r>
          </w:p>
        </w:tc>
      </w:tr>
      <w:tr w:rsidR="00701963" w14:paraId="7BAA976D" w14:textId="77777777" w:rsidTr="00DA00D1">
        <w:tc>
          <w:tcPr>
            <w:tcW w:w="10207" w:type="dxa"/>
          </w:tcPr>
          <w:p w14:paraId="4576DA89" w14:textId="0A0876DF" w:rsidR="00701963" w:rsidRDefault="00701963" w:rsidP="00DA00D1">
            <w:r>
              <w:t>Security</w:t>
            </w:r>
          </w:p>
        </w:tc>
      </w:tr>
      <w:tr w:rsidR="00701963" w14:paraId="0327B6DC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5A8032BF" w14:textId="77777777" w:rsidR="00701963" w:rsidRPr="002F7ECF" w:rsidRDefault="00701963" w:rsidP="00DA00D1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701963" w14:paraId="59CBE6C5" w14:textId="77777777" w:rsidTr="00DA00D1">
        <w:tc>
          <w:tcPr>
            <w:tcW w:w="10207" w:type="dxa"/>
          </w:tcPr>
          <w:p w14:paraId="18C419F8" w14:textId="081EE4B6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workings</w:t>
            </w:r>
            <w:proofErr w:type="spellEnd"/>
            <w:r>
              <w:t xml:space="preserve"> of a firewall</w:t>
            </w:r>
          </w:p>
          <w:p w14:paraId="323075AB" w14:textId="77777777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setting op a </w:t>
            </w:r>
            <w:proofErr w:type="spellStart"/>
            <w:r>
              <w:t>key</w:t>
            </w:r>
            <w:proofErr w:type="spellEnd"/>
            <w:r>
              <w:t xml:space="preserve"> management </w:t>
            </w:r>
            <w:proofErr w:type="spellStart"/>
            <w:r>
              <w:t>structure</w:t>
            </w:r>
            <w:proofErr w:type="spellEnd"/>
          </w:p>
          <w:p w14:paraId="259ED7DC" w14:textId="31485C7F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understand</w:t>
            </w:r>
            <w:proofErr w:type="spellEnd"/>
            <w:r>
              <w:t xml:space="preserve"> the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symmetric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asymmetric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</w:p>
        </w:tc>
      </w:tr>
      <w:tr w:rsidR="00701963" w14:paraId="66ABCA05" w14:textId="77777777" w:rsidTr="00DA00D1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E60E7DB" w14:textId="77777777" w:rsidR="00701963" w:rsidRDefault="00701963" w:rsidP="00DA00D1">
            <w:r>
              <w:t>Werkvormen</w:t>
            </w:r>
          </w:p>
        </w:tc>
      </w:tr>
      <w:tr w:rsidR="00701963" w14:paraId="2033EFA1" w14:textId="77777777" w:rsidTr="00DA00D1">
        <w:tc>
          <w:tcPr>
            <w:tcW w:w="10207" w:type="dxa"/>
          </w:tcPr>
          <w:p w14:paraId="4011462F" w14:textId="3F38B6C8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r>
              <w:t>practicum (set up firewall)</w:t>
            </w:r>
          </w:p>
          <w:p w14:paraId="35094214" w14:textId="77777777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r>
              <w:t xml:space="preserve">practicum (set up </w:t>
            </w:r>
            <w:proofErr w:type="spellStart"/>
            <w:r>
              <w:t>Key</w:t>
            </w:r>
            <w:proofErr w:type="spellEnd"/>
            <w:r>
              <w:t xml:space="preserve"> Management)</w:t>
            </w:r>
          </w:p>
          <w:p w14:paraId="67721F9E" w14:textId="7DC8F55D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Theory</w:t>
            </w:r>
            <w:proofErr w:type="spellEnd"/>
          </w:p>
        </w:tc>
      </w:tr>
      <w:tr w:rsidR="00701963" w14:paraId="6290C735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37CB74D" w14:textId="77777777" w:rsidR="00701963" w:rsidRDefault="00701963" w:rsidP="00DA00D1">
            <w:r>
              <w:t>Materialen</w:t>
            </w:r>
          </w:p>
        </w:tc>
      </w:tr>
      <w:tr w:rsidR="00701963" w14:paraId="4A9EC2A1" w14:textId="77777777" w:rsidTr="00DA00D1">
        <w:tc>
          <w:tcPr>
            <w:tcW w:w="10207" w:type="dxa"/>
          </w:tcPr>
          <w:p w14:paraId="01C506D5" w14:textId="7EA3C73B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r>
              <w:t>laptop met virtual machine</w:t>
            </w:r>
          </w:p>
          <w:p w14:paraId="67372BF8" w14:textId="795BB979" w:rsidR="00701963" w:rsidRDefault="00701963" w:rsidP="001D7748">
            <w:pPr>
              <w:pStyle w:val="Lijstalinea"/>
              <w:numPr>
                <w:ilvl w:val="0"/>
                <w:numId w:val="3"/>
              </w:numPr>
            </w:pPr>
            <w:r>
              <w:t>internet</w:t>
            </w:r>
          </w:p>
        </w:tc>
      </w:tr>
      <w:tr w:rsidR="00701963" w14:paraId="7C56E546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479D65CB" w14:textId="77777777" w:rsidR="00701963" w:rsidRDefault="00701963" w:rsidP="00DA00D1">
            <w:r>
              <w:t>Opdracht</w:t>
            </w:r>
            <w:r>
              <w:rPr>
                <w:sz w:val="18"/>
              </w:rPr>
              <w:t xml:space="preserve"> </w:t>
            </w:r>
          </w:p>
        </w:tc>
      </w:tr>
      <w:tr w:rsidR="00701963" w14:paraId="108959FB" w14:textId="77777777" w:rsidTr="00DA00D1">
        <w:tc>
          <w:tcPr>
            <w:tcW w:w="10207" w:type="dxa"/>
          </w:tcPr>
          <w:p w14:paraId="4191D804" w14:textId="3C32E300" w:rsidR="00701963" w:rsidRDefault="00701963" w:rsidP="00FE1D7E">
            <w:pPr>
              <w:pStyle w:val="Lijstalinea"/>
              <w:numPr>
                <w:ilvl w:val="0"/>
                <w:numId w:val="3"/>
              </w:numPr>
            </w:pPr>
            <w:r>
              <w:t>installeer firewall</w:t>
            </w:r>
          </w:p>
          <w:p w14:paraId="2CA6A80A" w14:textId="01BC5505" w:rsidR="00701963" w:rsidRDefault="00701963" w:rsidP="00FE1D7E">
            <w:pPr>
              <w:pStyle w:val="Lijstalinea"/>
              <w:numPr>
                <w:ilvl w:val="0"/>
                <w:numId w:val="3"/>
              </w:numPr>
            </w:pPr>
            <w:r>
              <w:t xml:space="preserve">instaleer SSH met login met </w:t>
            </w:r>
            <w:proofErr w:type="spellStart"/>
            <w:r>
              <w:t>key</w:t>
            </w:r>
            <w:proofErr w:type="spellEnd"/>
          </w:p>
        </w:tc>
      </w:tr>
      <w:tr w:rsidR="00701963" w14:paraId="416E0CD0" w14:textId="77777777" w:rsidTr="00DA00D1">
        <w:tc>
          <w:tcPr>
            <w:tcW w:w="10207" w:type="dxa"/>
            <w:shd w:val="clear" w:color="auto" w:fill="C5E0B3" w:themeFill="accent6" w:themeFillTint="66"/>
          </w:tcPr>
          <w:p w14:paraId="004DBD91" w14:textId="77777777" w:rsidR="00701963" w:rsidRDefault="00701963" w:rsidP="00DA00D1">
            <w:r>
              <w:t>Huiswerk</w:t>
            </w:r>
          </w:p>
        </w:tc>
      </w:tr>
      <w:tr w:rsidR="00701963" w14:paraId="13807EF9" w14:textId="77777777" w:rsidTr="00DA00D1">
        <w:tc>
          <w:tcPr>
            <w:tcW w:w="10207" w:type="dxa"/>
          </w:tcPr>
          <w:p w14:paraId="35EE56B0" w14:textId="77777777" w:rsidR="00701963" w:rsidRDefault="00701963" w:rsidP="00DA00D1"/>
        </w:tc>
      </w:tr>
    </w:tbl>
    <w:p w14:paraId="4393D28D" w14:textId="77777777" w:rsidR="00821845" w:rsidRDefault="00821845"/>
    <w:sectPr w:rsidR="0082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E40D1"/>
    <w:multiLevelType w:val="hybridMultilevel"/>
    <w:tmpl w:val="D090A3C2"/>
    <w:lvl w:ilvl="0" w:tplc="DDF8F384">
      <w:start w:val="1"/>
      <w:numFmt w:val="decimal"/>
      <w:lvlText w:val="Les 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6C33A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C10B07"/>
    <w:multiLevelType w:val="hybridMultilevel"/>
    <w:tmpl w:val="F14226AA"/>
    <w:lvl w:ilvl="0" w:tplc="DD3E4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DB"/>
    <w:rsid w:val="000207BD"/>
    <w:rsid w:val="000A0707"/>
    <w:rsid w:val="000C51BF"/>
    <w:rsid w:val="000C7E9F"/>
    <w:rsid w:val="000E7BAE"/>
    <w:rsid w:val="00153D81"/>
    <w:rsid w:val="001A45A9"/>
    <w:rsid w:val="001D7748"/>
    <w:rsid w:val="00213E04"/>
    <w:rsid w:val="0025026A"/>
    <w:rsid w:val="0027001C"/>
    <w:rsid w:val="00296326"/>
    <w:rsid w:val="002C020D"/>
    <w:rsid w:val="003468C4"/>
    <w:rsid w:val="003F7B48"/>
    <w:rsid w:val="004E6ECA"/>
    <w:rsid w:val="00601975"/>
    <w:rsid w:val="00634C26"/>
    <w:rsid w:val="0065565F"/>
    <w:rsid w:val="00701963"/>
    <w:rsid w:val="007148AD"/>
    <w:rsid w:val="00821845"/>
    <w:rsid w:val="00A562B6"/>
    <w:rsid w:val="00A91F09"/>
    <w:rsid w:val="00AC77FB"/>
    <w:rsid w:val="00B11C21"/>
    <w:rsid w:val="00B25B40"/>
    <w:rsid w:val="00B47C52"/>
    <w:rsid w:val="00B70634"/>
    <w:rsid w:val="00B83DCE"/>
    <w:rsid w:val="00CF3253"/>
    <w:rsid w:val="00D06973"/>
    <w:rsid w:val="00D85500"/>
    <w:rsid w:val="00DA00D1"/>
    <w:rsid w:val="00DC0FF7"/>
    <w:rsid w:val="00DF69BE"/>
    <w:rsid w:val="00E05A37"/>
    <w:rsid w:val="00EA48F5"/>
    <w:rsid w:val="00F878BE"/>
    <w:rsid w:val="00FE1D7E"/>
    <w:rsid w:val="00FE3E09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E6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F69BE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DF69B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91F09"/>
    <w:rPr>
      <w:color w:val="954F72" w:themeColor="followedHyperlink"/>
      <w:u w:val="single"/>
    </w:rPr>
  </w:style>
  <w:style w:type="paragraph" w:styleId="Normaalweb">
    <w:name w:val="Normal (Web)"/>
    <w:basedOn w:val="Normaal"/>
    <w:uiPriority w:val="99"/>
    <w:unhideWhenUsed/>
    <w:rsid w:val="006556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F69BE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DF69B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91F09"/>
    <w:rPr>
      <w:color w:val="954F72" w:themeColor="followedHyperlink"/>
      <w:u w:val="single"/>
    </w:rPr>
  </w:style>
  <w:style w:type="paragraph" w:styleId="Normaalweb">
    <w:name w:val="Normal (Web)"/>
    <w:basedOn w:val="Normaal"/>
    <w:uiPriority w:val="99"/>
    <w:unhideWhenUsed/>
    <w:rsid w:val="006556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armaroof.com/java-object-casting/" TargetMode="External"/><Relationship Id="rId21" Type="http://schemas.openxmlformats.org/officeDocument/2006/relationships/hyperlink" Target="http://www.sarmaroof.com/test-your-java-skill-intermediate/" TargetMode="External"/><Relationship Id="rId22" Type="http://schemas.openxmlformats.org/officeDocument/2006/relationships/hyperlink" Target="http://www.sarmaroof.com/test-your-java-skill-advanced/" TargetMode="External"/><Relationship Id="rId23" Type="http://schemas.openxmlformats.org/officeDocument/2006/relationships/hyperlink" Target="http://www.vogella.com/tutorials/JavaServerFaces/article.html" TargetMode="External"/><Relationship Id="rId24" Type="http://schemas.openxmlformats.org/officeDocument/2006/relationships/hyperlink" Target="http://www.vogella.com/tutorials/JavaServerFaces/article.html" TargetMode="External"/><Relationship Id="rId25" Type="http://schemas.openxmlformats.org/officeDocument/2006/relationships/hyperlink" Target="https://docs.spring.io/docs/Spring-MVC-step-by-step/" TargetMode="External"/><Relationship Id="rId26" Type="http://schemas.openxmlformats.org/officeDocument/2006/relationships/hyperlink" Target="https://www.mkyong.com/java/json-simple-example-read-and-write-json/" TargetMode="External"/><Relationship Id="rId27" Type="http://schemas.openxmlformats.org/officeDocument/2006/relationships/hyperlink" Target="https://www.kassenaar.com/blog/post/2014/04/14/Wat-is-AngularJS-Een-introductie.aspx" TargetMode="External"/><Relationship Id="rId28" Type="http://schemas.openxmlformats.org/officeDocument/2006/relationships/hyperlink" Target="https://www.kassenaar.com/blog/post/2014/02/20/Bronnen-voor-AngularJS.aspx" TargetMode="External"/><Relationship Id="rId29" Type="http://schemas.openxmlformats.org/officeDocument/2006/relationships/hyperlink" Target="https://www.youtube.com/watch?v=i9MHigUZKE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s://www.codecademy.com/learn/learn-angularjs" TargetMode="External"/><Relationship Id="rId31" Type="http://schemas.openxmlformats.org/officeDocument/2006/relationships/hyperlink" Target="https://www.codecademy.com/learn/learn-angularjs" TargetMode="External"/><Relationship Id="rId32" Type="http://schemas.openxmlformats.org/officeDocument/2006/relationships/hyperlink" Target="https://www.youtube.com/watch?v=i9MHigUZKEM" TargetMode="External"/><Relationship Id="rId9" Type="http://schemas.openxmlformats.org/officeDocument/2006/relationships/hyperlink" Target="https://talnet.sharepoint.com/sites/s3/Team50514aanzet/_layouts/15/WopiFrame.aspx?sourcedoc=%7BD4D1C335-9CB0-4F8D-A54A-3FD90C86F01D%7D&amp;file=Kennis%20en%20vaardigheden%20applicatieontwikkelaar%202017.xlsx&amp;action=default" TargetMode="Externa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s://www.toptal.com/angular-js/a-step-by-step-guide-to-your-first-angularjs-app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sarmaroof.com/java-inheritance/" TargetMode="External"/><Relationship Id="rId11" Type="http://schemas.openxmlformats.org/officeDocument/2006/relationships/hyperlink" Target="http://www.sarmaroof.com/java-methods/" TargetMode="External"/><Relationship Id="rId12" Type="http://schemas.openxmlformats.org/officeDocument/2006/relationships/hyperlink" Target="http://www.sarmaroof.com/java-classes-and-objects/" TargetMode="External"/><Relationship Id="rId13" Type="http://schemas.openxmlformats.org/officeDocument/2006/relationships/hyperlink" Target="http://www.sarmaroof.com/java-nested-classes/" TargetMode="External"/><Relationship Id="rId14" Type="http://schemas.openxmlformats.org/officeDocument/2006/relationships/hyperlink" Target="http://www.sarmaroof.com/java-nested-classes/" TargetMode="External"/><Relationship Id="rId15" Type="http://schemas.openxmlformats.org/officeDocument/2006/relationships/hyperlink" Target="http://www.sarmaroof.com/test-your-java-skill-beginner/" TargetMode="External"/><Relationship Id="rId16" Type="http://schemas.openxmlformats.org/officeDocument/2006/relationships/hyperlink" Target="http://www.sarmaroof.com/test-your-java-skill-intermediate/" TargetMode="External"/><Relationship Id="rId17" Type="http://schemas.openxmlformats.org/officeDocument/2006/relationships/hyperlink" Target="http://www.sarmaroof.com/java-methods/" TargetMode="External"/><Relationship Id="rId18" Type="http://schemas.openxmlformats.org/officeDocument/2006/relationships/hyperlink" Target="http://www.sarmaroof.com/java-methods/" TargetMode="External"/><Relationship Id="rId19" Type="http://schemas.openxmlformats.org/officeDocument/2006/relationships/hyperlink" Target="http://www.sarmaroof.com/java-iteration-loop-statemen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jn:Downloads:Stramien-blanco-5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6fde4a-fd03-4149-b9c1-f7825d47642a">
      <UserInfo>
        <DisplayName>Beau Aldenhuijsen</DisplayName>
        <AccountId>10132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9" ma:contentTypeDescription="Een nieuw document maken." ma:contentTypeScope="" ma:versionID="2ca59fb5dcb23622de739fa164227931">
  <xsd:schema xmlns:xsd="http://www.w3.org/2001/XMLSchema" xmlns:xs="http://www.w3.org/2001/XMLSchema" xmlns:p="http://schemas.microsoft.com/office/2006/metadata/properties" xmlns:ns2="a96fde4a-fd03-4149-b9c1-f7825d47642a" xmlns:ns3="de5eea0f-e7ca-471d-82d3-1e907cef8abc" targetNamespace="http://schemas.microsoft.com/office/2006/metadata/properties" ma:root="true" ma:fieldsID="df6648745c5b62e23722a796cf30985f" ns2:_="" ns3:_="">
    <xsd:import namespace="a96fde4a-fd03-4149-b9c1-f7825d47642a"/>
    <xsd:import namespace="de5eea0f-e7ca-471d-82d3-1e907cef8a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eea0f-e7ca-471d-82d3-1e907cef8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9AE79-26A4-4581-9A9C-CB1FDBC31ACB}">
  <ds:schemaRefs>
    <ds:schemaRef ds:uri="http://schemas.microsoft.com/office/2006/metadata/properties"/>
    <ds:schemaRef ds:uri="http://schemas.microsoft.com/office/infopath/2007/PartnerControls"/>
    <ds:schemaRef ds:uri="a96fde4a-fd03-4149-b9c1-f7825d47642a"/>
  </ds:schemaRefs>
</ds:datastoreItem>
</file>

<file path=customXml/itemProps2.xml><?xml version="1.0" encoding="utf-8"?>
<ds:datastoreItem xmlns:ds="http://schemas.openxmlformats.org/officeDocument/2006/customXml" ds:itemID="{39F4CF18-A890-4F42-98BC-8196F6EAD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de5eea0f-e7ca-471d-82d3-1e907ce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0B5D8-C70A-41F3-AB00-86CD5750E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Stramien-blanco-5.dotx</Template>
  <TotalTime>7</TotalTime>
  <Pages>5</Pages>
  <Words>1161</Words>
  <Characters>6390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2017-10-14T15:38:00Z</dcterms:created>
  <dcterms:modified xsi:type="dcterms:W3CDTF">2017-10-14T15:38:00Z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